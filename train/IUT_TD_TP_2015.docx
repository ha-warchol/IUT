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14:paraId="1B6DD5A7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060A42D" wp14:editId="76873E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82BEE8" wp14:editId="5BE2AD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562778" w14:textId="77777777" w:rsidR="00A40846" w:rsidRPr="00703848" w:rsidRDefault="00A4084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4DAF8" w14:textId="77777777" w:rsidR="00A40846" w:rsidRPr="00703848" w:rsidRDefault="00A4084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82BEE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562778" w14:textId="77777777" w:rsidR="00A40846" w:rsidRPr="00703848" w:rsidRDefault="00A4084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4DAF8" w14:textId="77777777" w:rsidR="00A40846" w:rsidRPr="00703848" w:rsidRDefault="00A4084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A1898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237AE6" wp14:editId="462E96A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E05B1" w14:textId="77777777" w:rsidR="00A40846" w:rsidRDefault="00A4084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DFD5076" w14:textId="77777777" w:rsidR="00A40846" w:rsidRDefault="00A4084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0A048DC5" w14:textId="77777777" w:rsidR="00A40846" w:rsidRDefault="00A4084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A40846" w14:paraId="67BC821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BBF7C4E" w14:textId="77777777" w:rsidR="00A40846" w:rsidRPr="00260206" w:rsidRDefault="00A4084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C10AFF4" w14:textId="77777777" w:rsidR="00A40846" w:rsidRPr="00260206" w:rsidRDefault="00A4084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173AE19C" w14:textId="77777777" w:rsidR="00A40846" w:rsidRPr="00260206" w:rsidRDefault="00A4084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48EDD977" w14:textId="77777777" w:rsidR="00A40846" w:rsidRPr="00260206" w:rsidRDefault="00A4084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A40846" w14:paraId="53B8A61A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45D8BB93" w14:textId="77777777" w:rsidR="00A40846" w:rsidRPr="00260206" w:rsidRDefault="00A4084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Ha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A0C7DA" w14:textId="77777777" w:rsidR="00A40846" w:rsidRPr="00260206" w:rsidRDefault="00A408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David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11FBAAF" w14:textId="77777777" w:rsidR="00A40846" w:rsidRPr="00260206" w:rsidRDefault="00A408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C5394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david.ha@u-psud.fr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9497FCD" w14:textId="77777777" w:rsidR="00A40846" w:rsidRPr="00260206" w:rsidRDefault="00A408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  <w:tr w:rsidR="00A40846" w14:paraId="0C32A369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DC91573" w14:textId="77777777" w:rsidR="00A40846" w:rsidRPr="00260206" w:rsidRDefault="00A4084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WARCHOL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648CD18" w14:textId="77777777" w:rsidR="00A40846" w:rsidRPr="00260206" w:rsidRDefault="00A408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Patryk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41F0F659" w14:textId="3B9AA605" w:rsidR="00A40846" w:rsidRPr="00260206" w:rsidRDefault="00A40846" w:rsidP="00E30160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0260FB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patryk.warchol@u-psud.fr</w:t>
                                        </w:r>
                                      </w:hyperlink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4278BFF" w14:textId="77777777" w:rsidR="00A40846" w:rsidRPr="00260206" w:rsidRDefault="00A4084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TP3A2</w:t>
                                      </w:r>
                                    </w:p>
                                  </w:tc>
                                </w:tr>
                              </w:tbl>
                              <w:p w14:paraId="0DB3AA98" w14:textId="77777777" w:rsidR="00A40846" w:rsidRDefault="00A408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0A44C94" w14:textId="77777777" w:rsidR="00A40846" w:rsidRDefault="00A408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7A1AAEEA" w14:textId="77777777" w:rsidR="00A40846" w:rsidRDefault="00A408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B54F73" w14:textId="77777777" w:rsidR="00A40846" w:rsidRDefault="00A408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2B5E624" w14:textId="77777777" w:rsidR="00A40846" w:rsidRPr="007A11AB" w:rsidRDefault="00A4084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237AE6" id="Zone_x0020_de_x0020_texte_x0020_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D0E05B1" w14:textId="77777777" w:rsidR="00A40846" w:rsidRDefault="00A4084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DFD5076" w14:textId="77777777" w:rsidR="00A40846" w:rsidRDefault="00A4084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0A048DC5" w14:textId="77777777" w:rsidR="00A40846" w:rsidRDefault="00A4084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A40846" w14:paraId="67BC821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BBF7C4E" w14:textId="77777777" w:rsidR="00A40846" w:rsidRPr="00260206" w:rsidRDefault="00A4084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C10AFF4" w14:textId="77777777" w:rsidR="00A40846" w:rsidRPr="00260206" w:rsidRDefault="00A4084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173AE19C" w14:textId="77777777" w:rsidR="00A40846" w:rsidRPr="00260206" w:rsidRDefault="00A4084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48EDD977" w14:textId="77777777" w:rsidR="00A40846" w:rsidRPr="00260206" w:rsidRDefault="00A4084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A40846" w14:paraId="53B8A61A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45D8BB93" w14:textId="77777777" w:rsidR="00A40846" w:rsidRPr="00260206" w:rsidRDefault="00A4084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Ha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A0C7DA" w14:textId="77777777" w:rsidR="00A40846" w:rsidRPr="00260206" w:rsidRDefault="00A408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David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11FBAAF" w14:textId="77777777" w:rsidR="00A40846" w:rsidRPr="00260206" w:rsidRDefault="00A408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C53943">
                                    <w:rPr>
                                      <w:rStyle w:val="Lienhypertexte"/>
                                      <w:smallCaps/>
                                    </w:rPr>
                                    <w:t>david.ha@u-psud.fr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9497FCD" w14:textId="77777777" w:rsidR="00A40846" w:rsidRPr="00260206" w:rsidRDefault="00A408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  <w:tr w:rsidR="00A40846" w14:paraId="0C32A369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DC91573" w14:textId="77777777" w:rsidR="00A40846" w:rsidRPr="00260206" w:rsidRDefault="00A4084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WARCHOL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648CD18" w14:textId="77777777" w:rsidR="00A40846" w:rsidRPr="00260206" w:rsidRDefault="00A408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Patryk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41F0F659" w14:textId="3B9AA605" w:rsidR="00A40846" w:rsidRPr="00260206" w:rsidRDefault="00A40846" w:rsidP="00E30160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0260FB">
                                    <w:rPr>
                                      <w:rStyle w:val="Lienhypertexte"/>
                                      <w:smallCaps/>
                                    </w:rPr>
                                    <w:t>patryk.warchol@u-psud.fr</w:t>
                                  </w:r>
                                </w:hyperlink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4278BFF" w14:textId="77777777" w:rsidR="00A40846" w:rsidRPr="00260206" w:rsidRDefault="00A4084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TP3A2</w:t>
                                </w:r>
                              </w:p>
                            </w:tc>
                          </w:tr>
                        </w:tbl>
                        <w:p w14:paraId="0DB3AA98" w14:textId="77777777" w:rsidR="00A40846" w:rsidRDefault="00A408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0A44C94" w14:textId="77777777" w:rsidR="00A40846" w:rsidRDefault="00A408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7A1AAEEA" w14:textId="77777777" w:rsidR="00A40846" w:rsidRDefault="00A408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B54F73" w14:textId="77777777" w:rsidR="00A40846" w:rsidRDefault="00A408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2B5E624" w14:textId="77777777" w:rsidR="00A40846" w:rsidRPr="007A11AB" w:rsidRDefault="00A4084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B7E7083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CAF1DA4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11046E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E3C05C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575F71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F5399B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8AFDB0E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7389B8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4772551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DF8D96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478252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5F3A8F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5677AF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3A589A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365F897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9FEA162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881EEFC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BBA3734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1E490E5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977436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21F59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A896A1A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B8604F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5369BA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0BD2CD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A2A7DC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E0E9542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10C3A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BEBB4D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245595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F42274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DA7025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0CF12B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F8CBB2A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4F5221D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B2A5CB8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33E2CD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89091C9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D35B885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0F47A64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083163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5B5B63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CDB630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D32562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4DE131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C4DE4F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09142E9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FC09FB0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BB01DF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43B2A2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028DCF9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B21A6B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AC4C2B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F2EA88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1C463D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BF5C0A" w14:textId="77777777" w:rsidR="00CE7C54" w:rsidRDefault="00A4084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E3AC938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463E2A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CB9C69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3C491A" w14:textId="77777777" w:rsidR="00CE7C54" w:rsidRDefault="00A4084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CD45EF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800B35A" w14:textId="77777777" w:rsidR="00CE7C54" w:rsidRDefault="00A4084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ED28CA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27D7D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47D4EF6A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4EF18887" w14:textId="77777777"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8AA96C7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0F86C6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25B22AB4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3F1D0DE3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58D453C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3673DEA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14:paraId="4ABF09E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1DEAEE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29173E6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49F7BD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555FED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C31EE5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276A45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117EE7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2E22F4C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E15B96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CD623D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8AB9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010C894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58FC29A2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0F274C9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E28C07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1C6BC61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6D9BDAD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3D844D9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1B0FDD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2E07E10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F517A9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1B8D454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AD624F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145482A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925FF1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7AB6575B" w14:textId="77777777" w:rsidR="00944AD0" w:rsidRDefault="00944AD0" w:rsidP="00944AD0"/>
    <w:p w14:paraId="40422AC8" w14:textId="77777777" w:rsidR="00944AD0" w:rsidRDefault="00944AD0" w:rsidP="00944AD0">
      <w:r>
        <w:br w:type="page"/>
      </w:r>
    </w:p>
    <w:p w14:paraId="457003B6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754B3AC6" w14:textId="77777777" w:rsidR="00A33286" w:rsidRPr="00A33286" w:rsidRDefault="00A33286" w:rsidP="00D22DC9">
      <w:pPr>
        <w:pStyle w:val="Titre2"/>
      </w:pPr>
    </w:p>
    <w:p w14:paraId="621AC014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3747ACBD" w14:textId="77777777" w:rsidR="00EF7E70" w:rsidRPr="00EF7E70" w:rsidRDefault="00EF7E70" w:rsidP="00EF7E70"/>
    <w:p w14:paraId="53BA9099" w14:textId="77777777" w:rsidR="007A11AB" w:rsidRDefault="007A11AB" w:rsidP="007A11AB">
      <w:pPr>
        <w:pStyle w:val="Par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374A116D" w14:textId="77777777" w:rsidR="007A11AB" w:rsidRDefault="007A11AB" w:rsidP="00D05BD7">
      <w:pPr>
        <w:pStyle w:val="Par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2F8B6641" w14:textId="77777777" w:rsidR="002B4C62" w:rsidRDefault="002D5A2B" w:rsidP="002B4C62">
      <w:pPr>
        <w:pStyle w:val="Par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14:paraId="11DE956C" w14:textId="77777777" w:rsidR="00F00B21" w:rsidRDefault="00F00B21" w:rsidP="002B4C62">
      <w:pPr>
        <w:pStyle w:val="Par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14:paraId="2317007E" w14:textId="77777777" w:rsidR="00277995" w:rsidRDefault="00277995" w:rsidP="0078485C">
      <w:pPr>
        <w:pStyle w:val="Pardeliste"/>
        <w:jc w:val="center"/>
      </w:pPr>
    </w:p>
    <w:p w14:paraId="447A945A" w14:textId="77777777" w:rsidR="00F00B21" w:rsidRDefault="00F00B21" w:rsidP="0078485C">
      <w:pPr>
        <w:pStyle w:val="Pardeliste"/>
        <w:jc w:val="center"/>
      </w:pPr>
      <w:r>
        <w:rPr>
          <w:noProof/>
        </w:rPr>
        <w:drawing>
          <wp:inline distT="0" distB="0" distL="0" distR="0" wp14:anchorId="0456815A" wp14:editId="05AD16C4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D9A0B7A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F121A" wp14:editId="6076526D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9B70571" w14:textId="77777777" w:rsidR="00EF7E70" w:rsidRPr="00277995" w:rsidRDefault="00277995" w:rsidP="00277995">
      <w:pPr>
        <w:pStyle w:val="Par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4F76A" wp14:editId="0ED472DB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14:paraId="4D58636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6EAC4" wp14:editId="46A92550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F8FB9" w14:textId="77777777" w:rsidR="00A40846" w:rsidRDefault="00A40846" w:rsidP="009B5C10">
                            <w:pPr>
                              <w:jc w:val="center"/>
                            </w:pPr>
                          </w:p>
                          <w:p w14:paraId="2C698779" w14:textId="77777777" w:rsidR="00A40846" w:rsidRDefault="00A4084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6EAC4" id="Rectangle_x0020_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7EF8FB9" w14:textId="77777777" w:rsidR="00A40846" w:rsidRDefault="00A40846" w:rsidP="009B5C10">
                      <w:pPr>
                        <w:jc w:val="center"/>
                      </w:pPr>
                    </w:p>
                    <w:p w14:paraId="2C698779" w14:textId="77777777" w:rsidR="00A40846" w:rsidRDefault="00A4084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52EACF85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1527FE61" w14:textId="77777777" w:rsidR="00EF7E70" w:rsidRPr="00EF7E70" w:rsidRDefault="00EF7E70" w:rsidP="00EF7E70"/>
    <w:p w14:paraId="3A5699A5" w14:textId="77777777" w:rsidR="00EF7E70" w:rsidRDefault="00EF7E70" w:rsidP="002B4C62">
      <w:pPr>
        <w:pStyle w:val="Par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27511095" w14:textId="77777777" w:rsidR="00857811" w:rsidRDefault="00947471" w:rsidP="00857811">
      <w:pPr>
        <w:pStyle w:val="Par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6BF5DC19" w14:textId="77777777" w:rsidR="00DE341D" w:rsidRDefault="00B650CE" w:rsidP="00DE341D">
      <w:pPr>
        <w:pStyle w:val="Par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52099F38" w14:textId="77777777" w:rsidR="00DE341D" w:rsidRDefault="00DE341D" w:rsidP="00DE341D">
      <w:pPr>
        <w:pStyle w:val="Par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562E1629" w14:textId="77777777" w:rsidR="00340A2D" w:rsidRDefault="00340A2D" w:rsidP="002B4C62">
      <w:pPr>
        <w:pStyle w:val="Par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41151589" w14:textId="77777777" w:rsidR="00EF7E70" w:rsidRDefault="00EF7E70" w:rsidP="00EF7E70"/>
    <w:p w14:paraId="60E7FF29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3F34B24B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63A8BE63" w14:textId="77777777" w:rsidR="00260206" w:rsidRDefault="00260206" w:rsidP="00260206"/>
    <w:p w14:paraId="5B9CBF52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27648116" w14:textId="77777777" w:rsidR="00DB2F71" w:rsidRPr="00295FB2" w:rsidRDefault="00DB2F71" w:rsidP="00295FB2"/>
    <w:p w14:paraId="55B8E9BB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31EB8260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14:paraId="32F575BE" w14:textId="77777777" w:rsidR="00DB2F71" w:rsidRDefault="00DB2F71" w:rsidP="00DB2F71">
      <w:pPr>
        <w:pStyle w:val="Par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14:paraId="0DB2BDD6" w14:textId="77777777" w:rsidR="00DB2F71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1D297CFB" w14:textId="77777777" w:rsidR="008F16D5" w:rsidRPr="008F16D5" w:rsidRDefault="008F16D5" w:rsidP="008F16D5">
      <w:pPr>
        <w:pStyle w:val="Par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14:paraId="5BAC7289" w14:textId="77777777" w:rsidR="008F16D5" w:rsidRPr="008F16D5" w:rsidRDefault="008F16D5" w:rsidP="008F16D5">
      <w:pPr>
        <w:pStyle w:val="Par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14:paraId="01B2EB4F" w14:textId="77777777" w:rsidR="008F16D5" w:rsidRPr="00176F4F" w:rsidRDefault="008F16D5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14:paraId="47F9DAA4" w14:textId="66CC9A20" w:rsidR="00176F4F" w:rsidRPr="008F16D5" w:rsidRDefault="00176F4F" w:rsidP="008F16D5">
      <w:pPr>
        <w:pStyle w:val="Pardeliste"/>
        <w:numPr>
          <w:ilvl w:val="0"/>
          <w:numId w:val="11"/>
        </w:numPr>
      </w:pPr>
      <w:r>
        <w:rPr>
          <w:b/>
          <w:i/>
        </w:rPr>
        <w:t>IApplicationLogListener[] get</w:t>
      </w:r>
      <w:r w:rsidR="009E2B6E">
        <w:rPr>
          <w:b/>
          <w:i/>
        </w:rPr>
        <w:t>A</w:t>
      </w:r>
      <w:r>
        <w:rPr>
          <w:b/>
          <w:i/>
        </w:rPr>
        <w:t>pplicationLogListeners() </w:t>
      </w:r>
    </w:p>
    <w:p w14:paraId="57458E1C" w14:textId="77777777" w:rsidR="008F16D5" w:rsidRDefault="008F16D5" w:rsidP="008F16D5">
      <w:pPr>
        <w:pStyle w:val="Pardeliste"/>
        <w:ind w:left="1440"/>
      </w:pPr>
    </w:p>
    <w:p w14:paraId="2269B26C" w14:textId="77777777" w:rsidR="00547DBF" w:rsidRPr="00547DBF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14:paraId="4BEEA270" w14:textId="77777777" w:rsidR="00547DBF" w:rsidRDefault="00547DBF" w:rsidP="00547DBF">
      <w:pPr>
        <w:pStyle w:val="Par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14:paraId="1CDA8E49" w14:textId="77777777" w:rsidR="004D0AA7" w:rsidRDefault="004D0AA7" w:rsidP="004D0AA7">
      <w:pPr>
        <w:pStyle w:val="Par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07915A11" w14:textId="77777777" w:rsidR="00EF7E70" w:rsidRPr="008F16D5" w:rsidRDefault="004D0AA7" w:rsidP="00DB2F71">
      <w:pPr>
        <w:pStyle w:val="Par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14:paraId="6E3905F4" w14:textId="77777777" w:rsidR="00DB2F71" w:rsidRDefault="008F16D5" w:rsidP="00DB2F71">
      <w:pPr>
        <w:pStyle w:val="Par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14:paraId="1CA6624C" w14:textId="77777777" w:rsidR="0059514E" w:rsidRDefault="0059514E" w:rsidP="00DB2F71">
      <w:pPr>
        <w:pStyle w:val="Par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14:paraId="3615AC71" w14:textId="77777777" w:rsidR="001924E7" w:rsidRPr="001924E7" w:rsidRDefault="004D0AA7" w:rsidP="0002265F">
      <w:pPr>
        <w:pStyle w:val="Par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14:paraId="788532AE" w14:textId="77777777" w:rsidR="001924E7" w:rsidRDefault="001924E7" w:rsidP="001924E7">
      <w:pPr>
        <w:pStyle w:val="Par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14:paraId="28F62FEE" w14:textId="77777777" w:rsidR="0002265F" w:rsidRPr="007F5B6E" w:rsidRDefault="0002265F" w:rsidP="001924E7">
      <w:pPr>
        <w:pStyle w:val="Par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14:paraId="07997489" w14:textId="77777777" w:rsidR="007F5B6E" w:rsidRDefault="004D0AA7" w:rsidP="007F5B6E">
      <w:pPr>
        <w:pStyle w:val="Par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14:paraId="251872A7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35F34410" w14:textId="77777777" w:rsidR="007F5B6E" w:rsidRPr="000501B1" w:rsidRDefault="007F5B6E" w:rsidP="007F5B6E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14:paraId="5086FA05" w14:textId="77777777" w:rsidR="001924E7" w:rsidRPr="006D09F6" w:rsidRDefault="007F5B6E" w:rsidP="006D09F6">
      <w:pPr>
        <w:pStyle w:val="Par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14:paraId="65327458" w14:textId="77777777" w:rsidR="0002265F" w:rsidRDefault="0002265F" w:rsidP="00DB2F71">
      <w:pPr>
        <w:pStyle w:val="Titre3"/>
      </w:pPr>
    </w:p>
    <w:p w14:paraId="5BA64EB3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1626171A" w14:textId="77777777"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14:paraId="4E50ED67" w14:textId="77777777" w:rsidR="00DB2F71" w:rsidRDefault="00884990" w:rsidP="0002265F">
      <w:pPr>
        <w:pStyle w:val="Par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14:paraId="11B061A9" w14:textId="77777777" w:rsidR="00884990" w:rsidRPr="00884990" w:rsidRDefault="00884990" w:rsidP="0002265F">
      <w:pPr>
        <w:pStyle w:val="Par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369F50AF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14:paraId="18E71D92" w14:textId="77777777" w:rsidR="00884990" w:rsidRPr="00884990" w:rsidRDefault="00884990" w:rsidP="0002265F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14:paraId="75663544" w14:textId="77777777" w:rsidR="00A2429C" w:rsidRPr="00C65133" w:rsidRDefault="00884990" w:rsidP="00A2429C">
      <w:pPr>
        <w:pStyle w:val="Par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14:paraId="6D1659A0" w14:textId="77777777" w:rsidR="00EF7E70" w:rsidRDefault="00EF7E70" w:rsidP="00A2429C"/>
    <w:p w14:paraId="0D794CEF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01891F68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14:paraId="04867D33" w14:textId="77777777" w:rsidR="00FF6C3C" w:rsidRDefault="00FF6C3C" w:rsidP="00FF6C3C">
      <w:pPr>
        <w:pStyle w:val="Par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14:paraId="367DCBA5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14:paraId="12FA4E2C" w14:textId="77777777" w:rsidR="00FF6C3C" w:rsidRPr="00FF6C3C" w:rsidRDefault="00FF6C3C" w:rsidP="00FF6C3C">
      <w:pPr>
        <w:pStyle w:val="Par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14:paraId="27959E51" w14:textId="77777777" w:rsidR="00C65133" w:rsidRPr="00C65133" w:rsidRDefault="00C65133" w:rsidP="00C65133"/>
    <w:p w14:paraId="31E742F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1001111E" w14:textId="77777777" w:rsidR="0064617C" w:rsidRPr="0064617C" w:rsidRDefault="0064617C" w:rsidP="001736EB">
      <w:pPr>
        <w:pStyle w:val="Par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14:paraId="13FA6A64" w14:textId="77777777" w:rsidR="00FC6207" w:rsidRPr="0064617C" w:rsidRDefault="001736EB" w:rsidP="001736EB">
      <w:pPr>
        <w:pStyle w:val="Par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08D0448A" w14:textId="77777777" w:rsidR="00295FB2" w:rsidRDefault="00295FB2" w:rsidP="00295FB2"/>
    <w:p w14:paraId="38E21D2D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55862648" w14:textId="77777777" w:rsidR="001D0CCB" w:rsidRDefault="001D0CCB" w:rsidP="001D0CCB"/>
    <w:p w14:paraId="16777751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3CF744AE" w14:textId="15C58986" w:rsidR="00BE7FA2" w:rsidRDefault="002C53BC" w:rsidP="002C53BC">
      <w:r>
        <w:t>Nous avons créé notre compte GitHub puis la partie 1 a été faite communément et nous avons fait séparément le reste chez nous : partie 2 (David) et partie 3 (Patryk)</w:t>
      </w:r>
      <w:bookmarkStart w:id="12" w:name="_Toc430965365"/>
      <w:r w:rsidR="00BE7FA2">
        <w:t>. Nous avons principalement manipulé les classes abstraites et interfaces et l’héritage ainsi que l’implémentation d’</w:t>
      </w:r>
      <w:r w:rsidR="009A1FA0">
        <w:t>une interface graphique à l’aide d’un MVC.</w:t>
      </w:r>
    </w:p>
    <w:p w14:paraId="468EAF53" w14:textId="77777777" w:rsidR="001D0CCB" w:rsidRDefault="001D0CCB" w:rsidP="001D0CCB">
      <w:pPr>
        <w:pStyle w:val="Titre3"/>
      </w:pPr>
      <w:r>
        <w:t>Difficultés rencontrées</w:t>
      </w:r>
      <w:bookmarkEnd w:id="12"/>
    </w:p>
    <w:p w14:paraId="6AE8EBFA" w14:textId="2857AC05" w:rsidR="007F2214" w:rsidRPr="00F223C8" w:rsidRDefault="00A804B4">
      <w:pPr>
        <w:rPr>
          <w:noProof/>
        </w:rPr>
      </w:pPr>
      <w:r>
        <w:rPr>
          <w:noProof/>
        </w:rPr>
        <w:t xml:space="preserve">Au début, l’ennoncé n’était pas très clair pour nous : les rapports entre les différentes classes en particulier. De plus, certaines méthodes données n’avaient pas la même définition dans l’ennoncé et dans les fichiers .java. </w:t>
      </w:r>
      <w:r w:rsidR="007F2214" w:rsidRPr="00F223C8">
        <w:rPr>
          <w:noProof/>
        </w:rPr>
        <w:br w:type="page"/>
      </w:r>
    </w:p>
    <w:p w14:paraId="04B1C278" w14:textId="77777777" w:rsidR="007F2214" w:rsidRPr="00F223C8" w:rsidRDefault="007F2214" w:rsidP="007F2214">
      <w:pPr>
        <w:rPr>
          <w:noProof/>
        </w:rPr>
      </w:pPr>
    </w:p>
    <w:p w14:paraId="327E37C2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2F2DCFDD" w14:textId="77777777" w:rsidR="00260206" w:rsidRDefault="00260206" w:rsidP="00D22DC9">
      <w:pPr>
        <w:pStyle w:val="Titre2"/>
      </w:pPr>
    </w:p>
    <w:p w14:paraId="0B8C2895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1AFD80B2" w14:textId="77777777" w:rsidR="008C43F9" w:rsidRDefault="008C43F9" w:rsidP="00533439"/>
    <w:p w14:paraId="0A3EF8B8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2CD86C55" w14:textId="77777777" w:rsidR="004F3E14" w:rsidRDefault="000A1783" w:rsidP="004F3E14">
      <w:pPr>
        <w:pStyle w:val="Par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5C0C948" w14:textId="77777777" w:rsidR="000A1783" w:rsidRPr="000A1783" w:rsidRDefault="000A1783" w:rsidP="004F3E14">
      <w:pPr>
        <w:pStyle w:val="Par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4FF67ECF" w14:textId="77777777" w:rsidR="008C43F9" w:rsidRDefault="008C43F9" w:rsidP="00533439"/>
    <w:p w14:paraId="3E6BB91F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45A99FA5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14:paraId="175E5E6D" w14:textId="77777777" w:rsidR="000A1783" w:rsidRDefault="000A1783" w:rsidP="00533439"/>
    <w:p w14:paraId="1A593B24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6C3E88C0" w14:textId="77777777" w:rsidR="00533439" w:rsidRDefault="000A1783" w:rsidP="00533439">
      <w:pPr>
        <w:pStyle w:val="Par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14:paraId="36112231" w14:textId="77777777" w:rsidR="00AD46FF" w:rsidRPr="00AD46FF" w:rsidRDefault="00AD46FF" w:rsidP="00533439">
      <w:pPr>
        <w:pStyle w:val="Par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14:paraId="4A596FC4" w14:textId="77777777" w:rsidR="005E1668" w:rsidRDefault="005E1668" w:rsidP="005E1668"/>
    <w:p w14:paraId="6421945B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745654F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3C4C8A60" w14:textId="77777777" w:rsidR="001D0CCB" w:rsidRDefault="001D0CCB" w:rsidP="001D0CCB"/>
    <w:p w14:paraId="5F655652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4DAD72A3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1213B1CE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1898F678" w14:textId="77777777" w:rsidR="001D0CCB" w:rsidRDefault="001D0CCB" w:rsidP="001D0CCB"/>
    <w:p w14:paraId="3F3409C6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4A67C2E7" w14:textId="77777777" w:rsidR="001D0CCB" w:rsidRDefault="001D0CCB" w:rsidP="001D0CCB"/>
    <w:p w14:paraId="491FC408" w14:textId="0BD2A29A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2D5FD4F0" w14:textId="030CEB74" w:rsidR="00A40846" w:rsidRPr="00A40846" w:rsidRDefault="00A40846" w:rsidP="00A40846">
      <w:r>
        <w:t>Nous avons créé des tests unitaires pour chaque classe non graphique ensuite nous avons divisé les travaux en deux : David a fait</w:t>
      </w:r>
      <w:r w:rsidR="00B11049">
        <w:t xml:space="preserve"> le GUI pour changer la langue et les exceptions et Patryk a fait l’internationalisation et la gestion des erreurs. Nous avons manipulé les loggers ainsi que brièvement les exceptions, mais la partie la plus longue a été les tests unitaires. </w:t>
      </w:r>
    </w:p>
    <w:p w14:paraId="62B03428" w14:textId="77777777"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14:paraId="1CCDC6CA" w14:textId="7990A6A7" w:rsidR="001D0CCB" w:rsidRPr="001D0CCB" w:rsidRDefault="00B11049" w:rsidP="001D0CCB">
      <w:r>
        <w:t>Nous avons eu des difficultés</w:t>
      </w:r>
      <w:r w:rsidR="00006D2E">
        <w:t xml:space="preserve"> avec les loggers qui sont</w:t>
      </w:r>
      <w:r>
        <w:t xml:space="preserve"> une nouvelle notion. Les ressources n’étaient</w:t>
      </w:r>
      <w:r w:rsidR="00B93654">
        <w:t xml:space="preserve"> pas trouvées par le programme au début. Nous avons également utilisé le debugger pour la première fois sur Eclipse, ce n’</w:t>
      </w:r>
      <w:r w:rsidR="00006D2E">
        <w:t>était pas évident à comprendre. Pour les tests unitaires, nous ne savions pas quels types</w:t>
      </w:r>
      <w:r w:rsidR="00B06151">
        <w:t xml:space="preserve"> de tests effectuer au début.</w:t>
      </w:r>
      <w:bookmarkStart w:id="23" w:name="_GoBack"/>
      <w:bookmarkEnd w:id="23"/>
    </w:p>
    <w:p w14:paraId="1D4FE836" w14:textId="77777777" w:rsidR="00260206" w:rsidRDefault="00260206" w:rsidP="00260206"/>
    <w:p w14:paraId="1D8C1545" w14:textId="77777777" w:rsidR="00260206" w:rsidRPr="00260206" w:rsidRDefault="00260206" w:rsidP="00D22DC9">
      <w:pPr>
        <w:pStyle w:val="Titre2"/>
      </w:pPr>
    </w:p>
    <w:p w14:paraId="2218ADA4" w14:textId="77777777" w:rsidR="00533439" w:rsidRPr="00533439" w:rsidRDefault="00533439" w:rsidP="00533439"/>
    <w:p w14:paraId="27CA418C" w14:textId="77777777" w:rsidR="007F2214" w:rsidRPr="00F223C8" w:rsidRDefault="00A16B4B">
      <w:r>
        <w:br w:type="page"/>
      </w:r>
    </w:p>
    <w:p w14:paraId="154170F4" w14:textId="77777777"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14:paraId="0A96F2FF" w14:textId="77777777" w:rsidR="00762249" w:rsidRDefault="00762249" w:rsidP="00762249"/>
    <w:p w14:paraId="5BF4D682" w14:textId="77777777"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14:paraId="5AD62A11" w14:textId="77777777" w:rsidR="00D24305" w:rsidRDefault="00D24305" w:rsidP="00D24305">
      <w:pPr>
        <w:pStyle w:val="Titre3"/>
      </w:pPr>
    </w:p>
    <w:p w14:paraId="6518BD25" w14:textId="77777777"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14:paraId="011D0EA9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14:paraId="52C8112E" w14:textId="77777777" w:rsidR="00D24305" w:rsidRDefault="00D24305" w:rsidP="00D24305"/>
    <w:p w14:paraId="6047FCDC" w14:textId="77777777"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14:paraId="44BC5F7C" w14:textId="77777777" w:rsidR="00C54988" w:rsidRPr="00C54988" w:rsidRDefault="00DC25D3" w:rsidP="007D3180">
      <w:pPr>
        <w:pStyle w:val="Par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14:paraId="09A7F08A" w14:textId="77777777" w:rsidR="000B5741" w:rsidRPr="007D3180" w:rsidRDefault="000B5741" w:rsidP="007D3180">
      <w:pPr>
        <w:pStyle w:val="Par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14:paraId="0AC3A578" w14:textId="77777777" w:rsidR="00A872C4" w:rsidRPr="007D3180" w:rsidRDefault="0088622B" w:rsidP="007D3180">
      <w:pPr>
        <w:pStyle w:val="Par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14:paraId="0EAF9D13" w14:textId="77777777" w:rsidR="001C7146" w:rsidRDefault="001C7146" w:rsidP="00A04B36"/>
    <w:p w14:paraId="0229A963" w14:textId="77777777"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14:paraId="1353F962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>Créer les classes :</w:t>
      </w:r>
    </w:p>
    <w:p w14:paraId="1792E3D9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Person, </w:t>
      </w:r>
    </w:p>
    <w:p w14:paraId="793BABA2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Classroom, </w:t>
      </w:r>
    </w:p>
    <w:p w14:paraId="013461B6" w14:textId="77777777" w:rsidR="00FF1E0F" w:rsidRDefault="00FF1E0F" w:rsidP="00FF1E0F">
      <w:pPr>
        <w:pStyle w:val="Pardeliste"/>
        <w:numPr>
          <w:ilvl w:val="1"/>
          <w:numId w:val="25"/>
        </w:numPr>
      </w:pPr>
      <w:r>
        <w:t xml:space="preserve">Document </w:t>
      </w:r>
    </w:p>
    <w:p w14:paraId="51954055" w14:textId="77777777" w:rsidR="002960CE" w:rsidRDefault="002960CE" w:rsidP="00FF1E0F">
      <w:pPr>
        <w:pStyle w:val="Par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65D1E614" w14:textId="77777777" w:rsidR="00FF1E0F" w:rsidRDefault="00FF1E0F" w:rsidP="00FF1E0F">
      <w:pPr>
        <w:pStyle w:val="Par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14:paraId="40747378" w14:textId="77777777" w:rsidR="002245B8" w:rsidRDefault="002245B8" w:rsidP="00FF1E0F">
      <w:pPr>
        <w:pStyle w:val="Par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14:paraId="4E7E9324" w14:textId="77777777" w:rsidR="005E1668" w:rsidRDefault="005E1668" w:rsidP="00A04B36"/>
    <w:p w14:paraId="68DFB008" w14:textId="77777777"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14:paraId="68710895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14:paraId="536328A0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E1A5C91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745DE35D" w14:textId="77777777" w:rsidR="00A74453" w:rsidRPr="007D3180" w:rsidRDefault="00A74453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50E86BEF" w14:textId="77777777" w:rsidR="00A74453" w:rsidRPr="007D3180" w:rsidRDefault="005C660D" w:rsidP="007D3180">
      <w:pPr>
        <w:pStyle w:val="Par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F81811E" w14:textId="77777777" w:rsidR="00A53252" w:rsidRDefault="00A53252" w:rsidP="005240F2">
      <w:pPr>
        <w:rPr>
          <w:b/>
          <w:i/>
        </w:rPr>
      </w:pPr>
    </w:p>
    <w:p w14:paraId="26435F2D" w14:textId="77777777"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14:paraId="01A6FDD2" w14:textId="77777777" w:rsidR="00A53252" w:rsidRDefault="009D60A1" w:rsidP="005C660D">
      <w:pPr>
        <w:pStyle w:val="Par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7E6404CD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62094C2C" wp14:editId="19BC1339">
            <wp:extent cx="2494077" cy="1660525"/>
            <wp:effectExtent l="0" t="0" r="0" b="412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5E19306C" w14:textId="77777777" w:rsidR="00A53252" w:rsidRPr="00A53252" w:rsidRDefault="00A53252" w:rsidP="00A53252"/>
    <w:p w14:paraId="07637FAC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0F259432" w14:textId="77777777" w:rsidR="00240A92" w:rsidRDefault="00240A92" w:rsidP="00240A92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B30A2C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029A02D2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696AD4AE" w14:textId="77777777" w:rsidR="008F28B5" w:rsidRDefault="008F28B5" w:rsidP="008F28B5">
      <w:pPr>
        <w:pStyle w:val="Par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426DFF5D" w14:textId="77777777" w:rsidR="00083D15" w:rsidRDefault="00083D15" w:rsidP="00083D15">
      <w:pPr>
        <w:pStyle w:val="Pardeliste"/>
        <w:rPr>
          <w:noProof/>
        </w:rPr>
      </w:pPr>
      <w:r>
        <w:rPr>
          <w:noProof/>
        </w:rPr>
        <w:t>(Pensez à l’internationalisation)</w:t>
      </w:r>
    </w:p>
    <w:p w14:paraId="10EA6FB3" w14:textId="77777777" w:rsidR="00900C41" w:rsidRDefault="00900C41" w:rsidP="00900C41">
      <w:pPr>
        <w:pStyle w:val="Par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0CCBE27F" w14:textId="77777777" w:rsidR="009153A9" w:rsidRDefault="009153A9" w:rsidP="009153A9">
      <w:pPr>
        <w:pStyle w:val="Titre2"/>
      </w:pPr>
    </w:p>
    <w:p w14:paraId="04BCEC05" w14:textId="77777777"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14:paraId="5EB73309" w14:textId="77777777"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52DDB74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3B48BC4B" w14:textId="77777777"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706C6A33" w14:textId="77777777" w:rsidR="009153A9" w:rsidRDefault="009153A9">
      <w:pPr>
        <w:rPr>
          <w:noProof/>
        </w:rPr>
      </w:pPr>
    </w:p>
    <w:p w14:paraId="0A332862" w14:textId="77777777"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14:paraId="67A0E2D5" w14:textId="77777777" w:rsidR="001D0CCB" w:rsidRDefault="001D0CCB" w:rsidP="001D0CCB"/>
    <w:p w14:paraId="222AFE2A" w14:textId="77777777"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14:paraId="6665639A" w14:textId="77777777" w:rsidR="001D0CCB" w:rsidRDefault="001D0CCB" w:rsidP="001D0CCB">
      <w:pPr>
        <w:pStyle w:val="Titre3"/>
      </w:pPr>
    </w:p>
    <w:p w14:paraId="5AAAFCAF" w14:textId="77777777"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14:paraId="6CACBB6F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399F86D0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3803AC36" w14:textId="77777777" w:rsidR="00A04B36" w:rsidRDefault="00A04B36" w:rsidP="00A04B36"/>
    <w:p w14:paraId="7FF25480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0EA0BE3F" w14:textId="77777777" w:rsidR="005A1EE1" w:rsidRDefault="005A1EE1" w:rsidP="00A749E7">
      <w:pPr>
        <w:pStyle w:val="Titre3"/>
      </w:pPr>
    </w:p>
    <w:p w14:paraId="47AF2139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249A533D" w14:textId="77777777" w:rsidR="00900C41" w:rsidRDefault="00900C41" w:rsidP="005A3FA0">
      <w:pPr>
        <w:pStyle w:val="Pardeliste"/>
        <w:numPr>
          <w:ilvl w:val="0"/>
          <w:numId w:val="26"/>
        </w:numPr>
      </w:pPr>
      <w:r>
        <w:t>Sauvegarder le contenu de l’application (agenda) dans un fichier XML.</w:t>
      </w:r>
    </w:p>
    <w:p w14:paraId="4F78023B" w14:textId="77777777" w:rsidR="00B236BA" w:rsidRDefault="005A3FA0" w:rsidP="00B236BA">
      <w:pPr>
        <w:pStyle w:val="Par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14:paraId="49FA7EAE" w14:textId="77777777" w:rsidR="00A04B36" w:rsidRDefault="00A04B36" w:rsidP="00A749E7">
      <w:pPr>
        <w:pStyle w:val="Titre3"/>
      </w:pPr>
    </w:p>
    <w:p w14:paraId="29DAAC9C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451C9684" w14:textId="77777777" w:rsidR="004D462A" w:rsidRDefault="00CD4A20" w:rsidP="004D462A">
      <w:pPr>
        <w:pStyle w:val="Par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74C7287B" w14:textId="77777777" w:rsidR="004F7870" w:rsidRPr="00900C41" w:rsidRDefault="00064074" w:rsidP="004D462A">
      <w:pPr>
        <w:pStyle w:val="Par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1768F16B" w14:textId="77777777" w:rsidR="00A03EC0" w:rsidRPr="00A03EC0" w:rsidRDefault="00A03EC0" w:rsidP="00A03EC0"/>
    <w:p w14:paraId="30025DBB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65D289D3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58FE5B03" w14:textId="77777777" w:rsidR="00900C41" w:rsidRPr="00900C41" w:rsidRDefault="00900C41" w:rsidP="00900C41"/>
    <w:p w14:paraId="30F6697E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7839D3B9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14:paraId="5D7C4EF3" w14:textId="77777777" w:rsidR="00900C41" w:rsidRDefault="00900C41" w:rsidP="00900C41">
      <w:pPr>
        <w:pStyle w:val="Par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14:paraId="04EDAC1A" w14:textId="77777777" w:rsidR="009907F1" w:rsidRPr="00900C41" w:rsidRDefault="009907F1" w:rsidP="00900C41">
      <w:pPr>
        <w:pStyle w:val="Par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2CF02389" w14:textId="77777777" w:rsidR="00B236BA" w:rsidRDefault="00B236BA" w:rsidP="00B236BA"/>
    <w:p w14:paraId="138FFA31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157DDEDA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18DB1BC0" w14:textId="77777777" w:rsidR="00B236BA" w:rsidRDefault="00B236BA" w:rsidP="00900C41"/>
    <w:p w14:paraId="28C46453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11499A40" w14:textId="77777777" w:rsidR="004D7D28" w:rsidRDefault="009A07B6" w:rsidP="004D7D28">
      <w:pPr>
        <w:pStyle w:val="Par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4FAF3169" w14:textId="77777777" w:rsidR="004D7D28" w:rsidRPr="004D7D28" w:rsidRDefault="004D7D28" w:rsidP="004D7D28">
      <w:pPr>
        <w:pStyle w:val="Par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14:paraId="0F0770C6" w14:textId="77777777" w:rsidR="00A04B36" w:rsidRPr="00A04B36" w:rsidRDefault="00A04B36" w:rsidP="00A04B36"/>
    <w:p w14:paraId="2B7E176D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1F556C9E" w14:textId="77777777" w:rsidR="00A749E7" w:rsidRDefault="00A749E7" w:rsidP="00A749E7"/>
    <w:p w14:paraId="2B34AFD5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1F4A4E54" w14:textId="77777777" w:rsidR="00A749E7" w:rsidRDefault="00A749E7" w:rsidP="00A749E7">
      <w:pPr>
        <w:pStyle w:val="Titre3"/>
      </w:pPr>
    </w:p>
    <w:p w14:paraId="00ABBF1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57CE8F46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A5B59EE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0D95DB2D" w14:textId="77777777" w:rsidR="00A04B36" w:rsidRPr="00A04B36" w:rsidRDefault="00A04B36" w:rsidP="00D22DC9">
      <w:pPr>
        <w:pStyle w:val="Titre2"/>
      </w:pPr>
    </w:p>
    <w:p w14:paraId="49060D69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83D5A9A" w14:textId="77777777" w:rsidR="00D27CBA" w:rsidRDefault="00D27CBA" w:rsidP="00D27CBA">
      <w:pPr>
        <w:pStyle w:val="Titre3"/>
        <w:rPr>
          <w:noProof/>
        </w:rPr>
      </w:pPr>
    </w:p>
    <w:p w14:paraId="34C9772D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2FEDB9CA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DFD35F3" w14:textId="77777777" w:rsidR="00766EE3" w:rsidRDefault="00766EE3" w:rsidP="00766EE3"/>
    <w:p w14:paraId="060B94A1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0551A6CE" w14:textId="77777777"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14:paraId="2878D6CC" w14:textId="77777777" w:rsidR="00A92C9A" w:rsidRPr="00A92C9A" w:rsidRDefault="00A92C9A" w:rsidP="00D27CBA">
      <w:pPr>
        <w:pStyle w:val="Titre3"/>
      </w:pPr>
    </w:p>
    <w:p w14:paraId="3ED51F29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11193393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EDC536A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3578C82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5A32DF2" w14:textId="77777777" w:rsidR="00137621" w:rsidRDefault="00137621" w:rsidP="00D27CBA">
      <w:pPr>
        <w:pStyle w:val="Titre3"/>
      </w:pPr>
    </w:p>
    <w:p w14:paraId="10269C72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344C7AE3" w14:textId="77777777"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14:paraId="75131627" w14:textId="77777777" w:rsidR="00082025" w:rsidRPr="00082025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14:paraId="7845BF24" w14:textId="77777777" w:rsidR="00082025" w:rsidRPr="004652DE" w:rsidRDefault="00082025" w:rsidP="00082025">
      <w:pPr>
        <w:pStyle w:val="Par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26C2B45A" w14:textId="77777777" w:rsidR="004652DE" w:rsidRPr="00AF58E1" w:rsidRDefault="004652DE" w:rsidP="00082025">
      <w:pPr>
        <w:pStyle w:val="Par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168DA64E" w14:textId="77777777" w:rsidR="00AF58E1" w:rsidRPr="00082025" w:rsidRDefault="00AF58E1" w:rsidP="00AF58E1">
      <w:pPr>
        <w:pStyle w:val="Pardeliste"/>
        <w:ind w:left="1068"/>
        <w:rPr>
          <w:b/>
        </w:rPr>
      </w:pPr>
    </w:p>
    <w:p w14:paraId="5331CE5C" w14:textId="77777777" w:rsidR="00A04B36" w:rsidRDefault="00A04B36" w:rsidP="00D22DC9">
      <w:pPr>
        <w:pStyle w:val="Titre2"/>
        <w:rPr>
          <w:noProof/>
        </w:rPr>
      </w:pPr>
    </w:p>
    <w:p w14:paraId="38C678F6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311B5188" w14:textId="77777777" w:rsidR="00D27CBA" w:rsidRDefault="00D27CBA" w:rsidP="00D27CBA"/>
    <w:p w14:paraId="001391EC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09D1B11A" w14:textId="77777777" w:rsidR="00D27CBA" w:rsidRDefault="00D27CBA" w:rsidP="00D27CBA">
      <w:pPr>
        <w:pStyle w:val="Titre3"/>
      </w:pPr>
    </w:p>
    <w:p w14:paraId="4C83E5EC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7B186E0F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73432F94" w14:textId="77777777" w:rsidR="007F2214" w:rsidRPr="00A04B36" w:rsidRDefault="007F2214" w:rsidP="00D22DC9">
      <w:pPr>
        <w:pStyle w:val="Titre2"/>
        <w:rPr>
          <w:noProof/>
        </w:rPr>
      </w:pPr>
    </w:p>
    <w:p w14:paraId="738543F6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5A8D36AB" w14:textId="77777777" w:rsidR="00A92C9A" w:rsidRDefault="00A92C9A" w:rsidP="00A92C9A"/>
    <w:p w14:paraId="7677132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271251" w14:textId="77777777" w:rsidR="00024372" w:rsidRDefault="00024372" w:rsidP="00024372">
      <w:pPr>
        <w:pStyle w:val="Titre3"/>
      </w:pPr>
    </w:p>
    <w:p w14:paraId="62F6822B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25EC962C" w14:textId="77777777" w:rsidR="009E7824" w:rsidRDefault="009E7824" w:rsidP="007D0F5E">
      <w:pPr>
        <w:pStyle w:val="Par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14:paraId="0049D4B4" w14:textId="77777777" w:rsidR="007D0F5E" w:rsidRPr="007D0F5E" w:rsidRDefault="007D0F5E" w:rsidP="007D0F5E">
      <w:pPr>
        <w:pStyle w:val="Par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B71B224" w14:textId="77777777" w:rsidR="00A92C9A" w:rsidRDefault="00A92C9A" w:rsidP="00024372">
      <w:pPr>
        <w:pStyle w:val="Titre3"/>
      </w:pPr>
    </w:p>
    <w:p w14:paraId="43CBE420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7FFB67B4" w14:textId="77777777" w:rsidR="009E7824" w:rsidRDefault="009E7824" w:rsidP="009E7824">
      <w:pPr>
        <w:pStyle w:val="Par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14:paraId="6AC65A8D" w14:textId="77777777" w:rsidR="008D156F" w:rsidRPr="009E7824" w:rsidRDefault="008D156F" w:rsidP="009E7824">
      <w:pPr>
        <w:pStyle w:val="Pardeliste"/>
        <w:numPr>
          <w:ilvl w:val="0"/>
          <w:numId w:val="28"/>
        </w:numPr>
      </w:pPr>
      <w:r>
        <w:t>Il sera aussi possible de poster un commentaire</w:t>
      </w:r>
    </w:p>
    <w:p w14:paraId="568CBE4B" w14:textId="77777777" w:rsidR="00D37A70" w:rsidRPr="00D37A70" w:rsidRDefault="00D37A70" w:rsidP="00D37A70"/>
    <w:p w14:paraId="706D32D0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28434129" w14:textId="77777777"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14:paraId="37279571" w14:textId="77777777" w:rsidR="009907F1" w:rsidRPr="009907F1" w:rsidRDefault="009907F1" w:rsidP="009907F1"/>
    <w:p w14:paraId="049CD7D6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1010E0AC" w14:textId="77777777" w:rsidR="00024372" w:rsidRDefault="00024372" w:rsidP="00024372"/>
    <w:p w14:paraId="7287D53D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600C6C2F" w14:textId="77777777" w:rsidR="00024372" w:rsidRDefault="00024372" w:rsidP="00024372">
      <w:pPr>
        <w:pStyle w:val="Titre3"/>
      </w:pPr>
    </w:p>
    <w:p w14:paraId="579F3DFC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1319D081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86EFD" w14:textId="77777777" w:rsidR="002B43B8" w:rsidRDefault="002B43B8" w:rsidP="006651C9">
      <w:r>
        <w:separator/>
      </w:r>
    </w:p>
  </w:endnote>
  <w:endnote w:type="continuationSeparator" w:id="0">
    <w:p w14:paraId="2F0AF1BA" w14:textId="77777777" w:rsidR="002B43B8" w:rsidRDefault="002B43B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88700" w14:textId="77777777" w:rsidR="002B43B8" w:rsidRDefault="002B43B8" w:rsidP="006651C9">
      <w:r>
        <w:separator/>
      </w:r>
    </w:p>
  </w:footnote>
  <w:footnote w:type="continuationSeparator" w:id="0">
    <w:p w14:paraId="235F9A5C" w14:textId="77777777" w:rsidR="002B43B8" w:rsidRDefault="002B43B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14:paraId="07C904D4" w14:textId="77777777" w:rsidR="00A40846" w:rsidRDefault="00A4084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1A457294" wp14:editId="7549693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42DAF" w14:textId="77777777" w:rsidR="00A40846" w:rsidRDefault="00A4084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06151" w:rsidRPr="00B0615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907F1" w:rsidRPr="009907F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45CAEFA3" w14:textId="77777777" w:rsidR="00A40846" w:rsidRDefault="00A4084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06D2E"/>
    <w:rsid w:val="0002265F"/>
    <w:rsid w:val="00022F1F"/>
    <w:rsid w:val="00024372"/>
    <w:rsid w:val="000326C5"/>
    <w:rsid w:val="000501B1"/>
    <w:rsid w:val="00053A6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373A"/>
    <w:rsid w:val="002A724D"/>
    <w:rsid w:val="002A765B"/>
    <w:rsid w:val="002B27B1"/>
    <w:rsid w:val="002B43B8"/>
    <w:rsid w:val="002B4C62"/>
    <w:rsid w:val="002C53BC"/>
    <w:rsid w:val="002C7480"/>
    <w:rsid w:val="002D4303"/>
    <w:rsid w:val="002D5A2B"/>
    <w:rsid w:val="002E5757"/>
    <w:rsid w:val="002F4FD5"/>
    <w:rsid w:val="0031120D"/>
    <w:rsid w:val="003121AA"/>
    <w:rsid w:val="00322EB6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D158C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67135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007D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1FA0"/>
    <w:rsid w:val="009A6D3D"/>
    <w:rsid w:val="009B5C10"/>
    <w:rsid w:val="009D60A1"/>
    <w:rsid w:val="009E2B6E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0846"/>
    <w:rsid w:val="00A41E61"/>
    <w:rsid w:val="00A50E6D"/>
    <w:rsid w:val="00A53252"/>
    <w:rsid w:val="00A57B23"/>
    <w:rsid w:val="00A74453"/>
    <w:rsid w:val="00A749E7"/>
    <w:rsid w:val="00A804B4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06151"/>
    <w:rsid w:val="00B110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3654"/>
    <w:rsid w:val="00B95C66"/>
    <w:rsid w:val="00BC2BBB"/>
    <w:rsid w:val="00BD6711"/>
    <w:rsid w:val="00BE7FA2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09C0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0160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B61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Emphase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e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07/relationships/diagramDrawing" Target="diagrams/drawing1.xml"/><Relationship Id="rId21" Type="http://schemas.openxmlformats.org/officeDocument/2006/relationships/hyperlink" Target="https://openclassrooms.com/courses/apprenez-a-programmer-en-java/les-menus-et-boites-de-dialogue" TargetMode="External"/><Relationship Id="rId22" Type="http://schemas.openxmlformats.org/officeDocument/2006/relationships/diagramData" Target="diagrams/data2.xml"/><Relationship Id="rId23" Type="http://schemas.openxmlformats.org/officeDocument/2006/relationships/diagramLayout" Target="diagrams/layout2.xml"/><Relationship Id="rId24" Type="http://schemas.openxmlformats.org/officeDocument/2006/relationships/diagramQuickStyle" Target="diagrams/quickStyle2.xml"/><Relationship Id="rId25" Type="http://schemas.openxmlformats.org/officeDocument/2006/relationships/diagramColors" Target="diagrams/colors2.xml"/><Relationship Id="rId26" Type="http://schemas.microsoft.com/office/2007/relationships/diagramDrawing" Target="diagrams/drawing2.xml"/><Relationship Id="rId27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docs.oracle.com/javase/tutorial/uiswing/components/menu.html" TargetMode="Externa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30" Type="http://schemas.openxmlformats.org/officeDocument/2006/relationships/hyperlink" Target="http://alvinalexander.com/blog/post/jfc-swing/how-create-simple-swing-html-viewer-browser-java" TargetMode="External"/><Relationship Id="rId31" Type="http://schemas.openxmlformats.org/officeDocument/2006/relationships/hyperlink" Target="http://www.tutorialspoint.com/sqlite/sqlite_java.htm" TargetMode="External"/><Relationship Id="rId32" Type="http://schemas.openxmlformats.org/officeDocument/2006/relationships/hyperlink" Target="https://fr.wikipedia.org/wiki/Shoutbox" TargetMode="External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mailto:david.ha@u-psud.fr" TargetMode="External"/><Relationship Id="rId13" Type="http://schemas.openxmlformats.org/officeDocument/2006/relationships/hyperlink" Target="mailto:patryk.warchol@u-psud.fr" TargetMode="External"/><Relationship Id="rId14" Type="http://schemas.openxmlformats.org/officeDocument/2006/relationships/hyperlink" Target="mailto:david.ha@u-psud.fr" TargetMode="External"/><Relationship Id="rId15" Type="http://schemas.openxmlformats.org/officeDocument/2006/relationships/hyperlink" Target="mailto:patryk.warchol@u-psud.fr" TargetMode="External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A0E07CC3-1C69-B446-95B4-43F6CF61F313}" type="presOf" srcId="{4D72C498-B5D7-4A5E-9949-13D4BDD70C79}" destId="{3F3231AA-D37A-47E2-AA64-F3C7B7B2954D}" srcOrd="0" destOrd="0" presId="urn:microsoft.com/office/officeart/2005/8/layout/hierarchy2"/>
    <dgm:cxn modelId="{3ACA401D-E76B-4B40-BD07-58D01C21BA2F}" type="presOf" srcId="{559B25C1-457C-4CA8-A035-1849D9779D21}" destId="{858F7110-3310-4783-BBA8-7EC1E711C660}" srcOrd="0" destOrd="0" presId="urn:microsoft.com/office/officeart/2005/8/layout/hierarchy2"/>
    <dgm:cxn modelId="{2D9F18FD-56D6-CE4E-B702-1217A36FB72E}" type="presOf" srcId="{559D18E3-752D-4EE1-9939-C38FEFFAE5A4}" destId="{E36A5456-E43A-492B-ABAE-06F81987E8E0}" srcOrd="1" destOrd="0" presId="urn:microsoft.com/office/officeart/2005/8/layout/hierarchy2"/>
    <dgm:cxn modelId="{0CB0C342-0519-1C43-9253-129BC42399FF}" type="presOf" srcId="{99F72719-26C5-43AC-9154-CEFFF5CEB37E}" destId="{ECBF6DD1-22FB-4942-9A69-C2E334F2B933}" srcOrd="1" destOrd="0" presId="urn:microsoft.com/office/officeart/2005/8/layout/hierarchy2"/>
    <dgm:cxn modelId="{C440F81D-E723-314B-839F-E9EA589B5B90}" type="presOf" srcId="{913E8ED9-5793-4239-BAD8-A00A3159E04D}" destId="{A21B35AB-A6E7-40B0-A48C-F2137E09EDE9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9649846F-CC96-7C48-984B-3954389974C7}" type="presOf" srcId="{0B7CF66D-0A27-42E3-AC6D-2DB726B0F1E6}" destId="{C296F982-F6F0-4728-ADF2-DC91F37071EA}" srcOrd="1" destOrd="0" presId="urn:microsoft.com/office/officeart/2005/8/layout/hierarchy2"/>
    <dgm:cxn modelId="{6CC7551B-6442-8E40-BDAE-F46244B08FF4}" type="presOf" srcId="{DD6977A0-3802-4240-88A2-691E7C2C48A6}" destId="{968AF4BE-4974-4BD5-85C7-35A0B47C6F8A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9D083C95-EC11-1F41-8540-52C31C21FC14}" type="presOf" srcId="{F1D4A2FF-1ED4-48C6-8293-904F41872AF1}" destId="{881DB251-9FB1-4300-9BCC-5ED061EBD6BA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E7DAB5B8-FD8B-F649-8DD8-26688266A058}" type="presOf" srcId="{F1D4A2FF-1ED4-48C6-8293-904F41872AF1}" destId="{215E04C8-8ADC-4870-8072-6C6871A934E8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4A5A3E9D-5643-294E-AF8A-6A5FE455BB9E}" type="presOf" srcId="{559D18E3-752D-4EE1-9939-C38FEFFAE5A4}" destId="{9EFBE792-9572-41CC-B394-D06BBCFDDEA7}" srcOrd="0" destOrd="0" presId="urn:microsoft.com/office/officeart/2005/8/layout/hierarchy2"/>
    <dgm:cxn modelId="{BC4D4EEB-2EDE-DB44-BBDA-A26388434767}" type="presOf" srcId="{597EB83F-9AF9-4A72-80A3-732912F27C6D}" destId="{D955C53B-B716-4B38-9366-F9DF3D076BCB}" srcOrd="0" destOrd="0" presId="urn:microsoft.com/office/officeart/2005/8/layout/hierarchy2"/>
    <dgm:cxn modelId="{1245634E-8309-2A4C-82DB-B21EA0D44DB7}" type="presOf" srcId="{24E98E51-90AC-468F-867A-C952D6FD5668}" destId="{37C38F7E-4D19-426C-A64E-1CBDFC363BB7}" srcOrd="0" destOrd="0" presId="urn:microsoft.com/office/officeart/2005/8/layout/hierarchy2"/>
    <dgm:cxn modelId="{2BB68DA4-C42B-C949-9DC0-9DC57A6DF2E1}" type="presOf" srcId="{139FBCB0-87C1-4D19-9898-BB48C99D5614}" destId="{2D4C1DD3-7A1B-4669-AB42-72A65ACFF1A8}" srcOrd="1" destOrd="0" presId="urn:microsoft.com/office/officeart/2005/8/layout/hierarchy2"/>
    <dgm:cxn modelId="{634BE545-4156-794A-AA67-B2F44D0E6FB2}" type="presOf" srcId="{0B7CF66D-0A27-42E3-AC6D-2DB726B0F1E6}" destId="{F84282DA-A190-4AE4-80A2-887CA41C8DE9}" srcOrd="0" destOrd="0" presId="urn:microsoft.com/office/officeart/2005/8/layout/hierarchy2"/>
    <dgm:cxn modelId="{74CA77F5-947F-A94A-9F1D-3A4F7A2BC698}" type="presOf" srcId="{65626F29-AB7F-4A3E-92D9-6AFC55134C2D}" destId="{76D26D6D-EDAF-4C52-8B4D-841B0D968087}" srcOrd="0" destOrd="0" presId="urn:microsoft.com/office/officeart/2005/8/layout/hierarchy2"/>
    <dgm:cxn modelId="{FDE73BE4-ECBB-F041-B5F8-816DA86423EA}" type="presOf" srcId="{139FBCB0-87C1-4D19-9898-BB48C99D5614}" destId="{AEBC5B76-A737-49A2-B533-66F2022C87AD}" srcOrd="0" destOrd="0" presId="urn:microsoft.com/office/officeart/2005/8/layout/hierarchy2"/>
    <dgm:cxn modelId="{D629E17F-F400-EA46-A597-1402C05FD211}" type="presOf" srcId="{3FE4910D-602C-4A72-BB9E-A3BE3A3A0E78}" destId="{F14A685D-1E0D-4B4F-8491-096DFB19D677}" srcOrd="1" destOrd="0" presId="urn:microsoft.com/office/officeart/2005/8/layout/hierarchy2"/>
    <dgm:cxn modelId="{3CE2BE89-A85B-7D48-BEDD-17F0BF7E7503}" type="presOf" srcId="{AD7B3DA5-2EE7-42E6-A405-E9204AD083F8}" destId="{B96A10A5-DFF5-46F1-944C-3675766C550F}" srcOrd="0" destOrd="0" presId="urn:microsoft.com/office/officeart/2005/8/layout/hierarchy2"/>
    <dgm:cxn modelId="{3986E6E0-D4E5-C349-B9B2-2EEE3CB13AEC}" type="presOf" srcId="{16244E34-B2A7-4CB0-B85E-995BCA75C3E6}" destId="{D91136A0-BBA5-4033-85D4-E551E48A4097}" srcOrd="0" destOrd="0" presId="urn:microsoft.com/office/officeart/2005/8/layout/hierarchy2"/>
    <dgm:cxn modelId="{70B8D353-DDE3-9D4F-A61F-D3B06AF23C8E}" type="presOf" srcId="{99F72719-26C5-43AC-9154-CEFFF5CEB37E}" destId="{A8464F86-5444-4B1D-8904-D5D84FB93A63}" srcOrd="0" destOrd="0" presId="urn:microsoft.com/office/officeart/2005/8/layout/hierarchy2"/>
    <dgm:cxn modelId="{21649695-B60B-6749-A8E2-3671736AF29C}" type="presOf" srcId="{FDC9356B-5836-435E-BB19-C94DC8F3D3EF}" destId="{D63F150D-0E96-4C27-A427-95C317656D1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563C07C3-F2AE-9E44-A244-90C1DC2D8F51}" type="presOf" srcId="{1489036D-A9DA-40B5-957F-936B4A348264}" destId="{D2E89353-C1DC-4D8C-81F7-770019C69DEF}" srcOrd="1" destOrd="0" presId="urn:microsoft.com/office/officeart/2005/8/layout/hierarchy2"/>
    <dgm:cxn modelId="{F1117A37-7E95-D14D-B33E-8D71DB4ACE6E}" type="presOf" srcId="{B13E7694-BD7E-4ACD-8A25-288621413B33}" destId="{D36435EE-5DD9-4CB1-80E2-64E88C5269A2}" srcOrd="0" destOrd="0" presId="urn:microsoft.com/office/officeart/2005/8/layout/hierarchy2"/>
    <dgm:cxn modelId="{676C02EF-17FC-9F4A-AAA8-199C03923609}" type="presOf" srcId="{CFFF95AD-6A3E-4156-870B-74376FA448BF}" destId="{DE27DD97-4305-47FC-AFB0-35E1E791B27F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5BF15287-FC71-394B-8648-582E226CDC5A}" type="presOf" srcId="{6EAA9C23-3A78-4C27-AAC9-504C071FA2D8}" destId="{FFF314B7-9492-4462-8B1C-7BC33784FA0A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6155A6C3-5768-CC43-90EA-997E553AFBE8}" type="presOf" srcId="{90721A67-6AD1-4A80-A90E-9D77E7AD4E6D}" destId="{2D8842D7-E959-42FA-BA94-C6E6A8D46F08}" srcOrd="0" destOrd="0" presId="urn:microsoft.com/office/officeart/2005/8/layout/hierarchy2"/>
    <dgm:cxn modelId="{C1F02251-7B88-CC4C-97DA-A48371DE6D56}" type="presOf" srcId="{597EB83F-9AF9-4A72-80A3-732912F27C6D}" destId="{1FDB852C-60D2-4512-8688-DBBE489C7C32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087BACDB-20F2-134F-ACDD-06D63F7761E7}" type="presOf" srcId="{C72AA88C-4AEE-412B-ABBF-33D17A0AD941}" destId="{C0DFBE07-132A-42A3-A5E2-F594000B2340}" srcOrd="1" destOrd="0" presId="urn:microsoft.com/office/officeart/2005/8/layout/hierarchy2"/>
    <dgm:cxn modelId="{99364F3E-67B4-7545-8BB9-66F3B6C56DA7}" type="presOf" srcId="{B13E7694-BD7E-4ACD-8A25-288621413B33}" destId="{2FF43323-1B88-4D6E-A12C-28C1BD2304F7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0A8C7E0-DF39-D145-8EE9-BE08CD225D9C}" type="presOf" srcId="{1489036D-A9DA-40B5-957F-936B4A348264}" destId="{EBFADA6F-FD50-43FB-87CB-15B1D9AA94CD}" srcOrd="0" destOrd="0" presId="urn:microsoft.com/office/officeart/2005/8/layout/hierarchy2"/>
    <dgm:cxn modelId="{C2EE5EEA-0CA6-414C-8E3A-D80BC2872289}" type="presOf" srcId="{9E6B55FE-E53C-49DC-B515-C2397BEC2CAB}" destId="{288590B9-AA3F-44E1-86EF-EEFFCBA51BD5}" srcOrd="0" destOrd="0" presId="urn:microsoft.com/office/officeart/2005/8/layout/hierarchy2"/>
    <dgm:cxn modelId="{0F52F0A3-7032-F54A-8967-7BC38B72EF99}" type="presOf" srcId="{C72AA88C-4AEE-412B-ABBF-33D17A0AD941}" destId="{8E5DD861-D493-4A0A-B81E-EB2108ED9BB3}" srcOrd="0" destOrd="0" presId="urn:microsoft.com/office/officeart/2005/8/layout/hierarchy2"/>
    <dgm:cxn modelId="{F8E49EAD-F3C2-5C43-8671-CAA318B784C9}" type="presOf" srcId="{DD6977A0-3802-4240-88A2-691E7C2C48A6}" destId="{6F424515-AE64-4689-98CF-DEE19DC54531}" srcOrd="1" destOrd="0" presId="urn:microsoft.com/office/officeart/2005/8/layout/hierarchy2"/>
    <dgm:cxn modelId="{DC4DB0F1-1DF2-9D45-A449-7EA2A3F3E1D9}" type="presOf" srcId="{3FE4910D-602C-4A72-BB9E-A3BE3A3A0E78}" destId="{C26101A3-172C-4AFD-8AA5-00EF71442597}" srcOrd="0" destOrd="0" presId="urn:microsoft.com/office/officeart/2005/8/layout/hierarchy2"/>
    <dgm:cxn modelId="{C5D5451D-0292-734F-96BF-F044187721DB}" type="presOf" srcId="{495223E1-057C-40FA-B321-DB15D7B7BF1E}" destId="{98EDA116-065D-473B-983B-F7A1A4E0692D}" srcOrd="0" destOrd="0" presId="urn:microsoft.com/office/officeart/2005/8/layout/hierarchy2"/>
    <dgm:cxn modelId="{D2B25ED1-50D7-444D-AC65-F547AD9A4FA3}" type="presParOf" srcId="{76D26D6D-EDAF-4C52-8B4D-841B0D968087}" destId="{F8FABF40-7E53-41D6-A584-A511DC78C1BE}" srcOrd="0" destOrd="0" presId="urn:microsoft.com/office/officeart/2005/8/layout/hierarchy2"/>
    <dgm:cxn modelId="{FEDA3475-45DE-564F-B809-AC1FA4B77BBE}" type="presParOf" srcId="{F8FABF40-7E53-41D6-A584-A511DC78C1BE}" destId="{2D8842D7-E959-42FA-BA94-C6E6A8D46F08}" srcOrd="0" destOrd="0" presId="urn:microsoft.com/office/officeart/2005/8/layout/hierarchy2"/>
    <dgm:cxn modelId="{AE6ACDB5-F155-8F47-BE38-ADE658574A50}" type="presParOf" srcId="{F8FABF40-7E53-41D6-A584-A511DC78C1BE}" destId="{BE75B47B-3650-4F5E-B461-4EF0A961DD5A}" srcOrd="1" destOrd="0" presId="urn:microsoft.com/office/officeart/2005/8/layout/hierarchy2"/>
    <dgm:cxn modelId="{C5635719-2EA9-BF45-A3F0-F56B8569477E}" type="presParOf" srcId="{BE75B47B-3650-4F5E-B461-4EF0A961DD5A}" destId="{F84282DA-A190-4AE4-80A2-887CA41C8DE9}" srcOrd="0" destOrd="0" presId="urn:microsoft.com/office/officeart/2005/8/layout/hierarchy2"/>
    <dgm:cxn modelId="{B6B79643-27E4-B74A-B752-FFED8F91E11F}" type="presParOf" srcId="{F84282DA-A190-4AE4-80A2-887CA41C8DE9}" destId="{C296F982-F6F0-4728-ADF2-DC91F37071EA}" srcOrd="0" destOrd="0" presId="urn:microsoft.com/office/officeart/2005/8/layout/hierarchy2"/>
    <dgm:cxn modelId="{2F6CFC47-2D29-A74A-BFD4-B320764C3B8D}" type="presParOf" srcId="{BE75B47B-3650-4F5E-B461-4EF0A961DD5A}" destId="{CF42DF83-DDC9-476D-B33D-59E7CA944A5E}" srcOrd="1" destOrd="0" presId="urn:microsoft.com/office/officeart/2005/8/layout/hierarchy2"/>
    <dgm:cxn modelId="{C7F10FA0-BED7-EB4B-852E-8A8A1550BD44}" type="presParOf" srcId="{CF42DF83-DDC9-476D-B33D-59E7CA944A5E}" destId="{B96A10A5-DFF5-46F1-944C-3675766C550F}" srcOrd="0" destOrd="0" presId="urn:microsoft.com/office/officeart/2005/8/layout/hierarchy2"/>
    <dgm:cxn modelId="{263D998F-F935-334E-8055-2B2A5E0EEF07}" type="presParOf" srcId="{CF42DF83-DDC9-476D-B33D-59E7CA944A5E}" destId="{4F298BFB-1885-4076-9A22-AC9C0889C64B}" srcOrd="1" destOrd="0" presId="urn:microsoft.com/office/officeart/2005/8/layout/hierarchy2"/>
    <dgm:cxn modelId="{2203974E-CE69-3D4A-8592-654D1A3722E7}" type="presParOf" srcId="{4F298BFB-1885-4076-9A22-AC9C0889C64B}" destId="{C26101A3-172C-4AFD-8AA5-00EF71442597}" srcOrd="0" destOrd="0" presId="urn:microsoft.com/office/officeart/2005/8/layout/hierarchy2"/>
    <dgm:cxn modelId="{D1723567-65A4-AE46-BA99-C4664167FB12}" type="presParOf" srcId="{C26101A3-172C-4AFD-8AA5-00EF71442597}" destId="{F14A685D-1E0D-4B4F-8491-096DFB19D677}" srcOrd="0" destOrd="0" presId="urn:microsoft.com/office/officeart/2005/8/layout/hierarchy2"/>
    <dgm:cxn modelId="{3A7E4BA6-6330-3B4D-9126-17879542746A}" type="presParOf" srcId="{4F298BFB-1885-4076-9A22-AC9C0889C64B}" destId="{F368639D-315F-4154-88B1-6A5B912D6526}" srcOrd="1" destOrd="0" presId="urn:microsoft.com/office/officeart/2005/8/layout/hierarchy2"/>
    <dgm:cxn modelId="{516B6D55-BB0A-D54B-ABF6-21C32AFA8AB2}" type="presParOf" srcId="{F368639D-315F-4154-88B1-6A5B912D6526}" destId="{3F3231AA-D37A-47E2-AA64-F3C7B7B2954D}" srcOrd="0" destOrd="0" presId="urn:microsoft.com/office/officeart/2005/8/layout/hierarchy2"/>
    <dgm:cxn modelId="{22F0D27B-CA4D-6D40-835C-2DC8DE4C11E3}" type="presParOf" srcId="{F368639D-315F-4154-88B1-6A5B912D6526}" destId="{397AEE95-8A0C-4187-A00A-9EB934AA598C}" srcOrd="1" destOrd="0" presId="urn:microsoft.com/office/officeart/2005/8/layout/hierarchy2"/>
    <dgm:cxn modelId="{FD857D4A-5407-C34E-8394-B72391712959}" type="presParOf" srcId="{397AEE95-8A0C-4187-A00A-9EB934AA598C}" destId="{968AF4BE-4974-4BD5-85C7-35A0B47C6F8A}" srcOrd="0" destOrd="0" presId="urn:microsoft.com/office/officeart/2005/8/layout/hierarchy2"/>
    <dgm:cxn modelId="{ECB71F16-901A-DD45-9AA7-185469CF72C0}" type="presParOf" srcId="{968AF4BE-4974-4BD5-85C7-35A0B47C6F8A}" destId="{6F424515-AE64-4689-98CF-DEE19DC54531}" srcOrd="0" destOrd="0" presId="urn:microsoft.com/office/officeart/2005/8/layout/hierarchy2"/>
    <dgm:cxn modelId="{02B75B98-F9EC-5748-9A05-8166F848D890}" type="presParOf" srcId="{397AEE95-8A0C-4187-A00A-9EB934AA598C}" destId="{EB924A49-A3F3-497C-ACC4-327EDE264F60}" srcOrd="1" destOrd="0" presId="urn:microsoft.com/office/officeart/2005/8/layout/hierarchy2"/>
    <dgm:cxn modelId="{C46A3A29-2CA3-D641-AE69-7902F8D969AB}" type="presParOf" srcId="{EB924A49-A3F3-497C-ACC4-327EDE264F60}" destId="{D63F150D-0E96-4C27-A427-95C317656D1D}" srcOrd="0" destOrd="0" presId="urn:microsoft.com/office/officeart/2005/8/layout/hierarchy2"/>
    <dgm:cxn modelId="{BE6E7363-6ACB-354F-B7A3-9DC47841CE8B}" type="presParOf" srcId="{EB924A49-A3F3-497C-ACC4-327EDE264F60}" destId="{1491B2AE-5B55-45CE-B988-8E12BEB8BF55}" srcOrd="1" destOrd="0" presId="urn:microsoft.com/office/officeart/2005/8/layout/hierarchy2"/>
    <dgm:cxn modelId="{812459F8-F333-D847-A55A-8D09FCF97820}" type="presParOf" srcId="{397AEE95-8A0C-4187-A00A-9EB934AA598C}" destId="{AEBC5B76-A737-49A2-B533-66F2022C87AD}" srcOrd="2" destOrd="0" presId="urn:microsoft.com/office/officeart/2005/8/layout/hierarchy2"/>
    <dgm:cxn modelId="{0C61640E-A2DB-224F-8A80-0BB71C193BA8}" type="presParOf" srcId="{AEBC5B76-A737-49A2-B533-66F2022C87AD}" destId="{2D4C1DD3-7A1B-4669-AB42-72A65ACFF1A8}" srcOrd="0" destOrd="0" presId="urn:microsoft.com/office/officeart/2005/8/layout/hierarchy2"/>
    <dgm:cxn modelId="{D3DFCDC3-E62D-1847-9B09-481A1080F618}" type="presParOf" srcId="{397AEE95-8A0C-4187-A00A-9EB934AA598C}" destId="{9F7C6272-585E-4DDA-B1DC-EB4580AF2AB2}" srcOrd="3" destOrd="0" presId="urn:microsoft.com/office/officeart/2005/8/layout/hierarchy2"/>
    <dgm:cxn modelId="{7C65B744-4143-3D48-82B7-7B32FBD1153D}" type="presParOf" srcId="{9F7C6272-585E-4DDA-B1DC-EB4580AF2AB2}" destId="{DE27DD97-4305-47FC-AFB0-35E1E791B27F}" srcOrd="0" destOrd="0" presId="urn:microsoft.com/office/officeart/2005/8/layout/hierarchy2"/>
    <dgm:cxn modelId="{F59E03BF-B4DF-7847-B28E-7E54001EE231}" type="presParOf" srcId="{9F7C6272-585E-4DDA-B1DC-EB4580AF2AB2}" destId="{4A028989-708D-4CC4-885B-928EC3B6636B}" srcOrd="1" destOrd="0" presId="urn:microsoft.com/office/officeart/2005/8/layout/hierarchy2"/>
    <dgm:cxn modelId="{67705EF6-BC12-6745-829E-9E90A3810B2D}" type="presParOf" srcId="{4A028989-708D-4CC4-885B-928EC3B6636B}" destId="{EBFADA6F-FD50-43FB-87CB-15B1D9AA94CD}" srcOrd="0" destOrd="0" presId="urn:microsoft.com/office/officeart/2005/8/layout/hierarchy2"/>
    <dgm:cxn modelId="{D7CB81DE-EC26-6C40-9C3F-5F5FCAD3AABF}" type="presParOf" srcId="{EBFADA6F-FD50-43FB-87CB-15B1D9AA94CD}" destId="{D2E89353-C1DC-4D8C-81F7-770019C69DEF}" srcOrd="0" destOrd="0" presId="urn:microsoft.com/office/officeart/2005/8/layout/hierarchy2"/>
    <dgm:cxn modelId="{3D8B8F26-77AD-A144-B581-E7892F259883}" type="presParOf" srcId="{4A028989-708D-4CC4-885B-928EC3B6636B}" destId="{CC9BC564-3787-4383-9FFC-61D9D0588B21}" srcOrd="1" destOrd="0" presId="urn:microsoft.com/office/officeart/2005/8/layout/hierarchy2"/>
    <dgm:cxn modelId="{1D252F0F-5558-AB49-B820-041336262A21}" type="presParOf" srcId="{CC9BC564-3787-4383-9FFC-61D9D0588B21}" destId="{858F7110-3310-4783-BBA8-7EC1E711C660}" srcOrd="0" destOrd="0" presId="urn:microsoft.com/office/officeart/2005/8/layout/hierarchy2"/>
    <dgm:cxn modelId="{B680D9E7-C56A-FF4B-ABFD-BF6806E0960E}" type="presParOf" srcId="{CC9BC564-3787-4383-9FFC-61D9D0588B21}" destId="{65C1A66E-C56C-4171-AB97-8297D46BDB88}" srcOrd="1" destOrd="0" presId="urn:microsoft.com/office/officeart/2005/8/layout/hierarchy2"/>
    <dgm:cxn modelId="{1BDF4363-C775-C845-88DF-FEDA5D78D6BD}" type="presParOf" srcId="{397AEE95-8A0C-4187-A00A-9EB934AA598C}" destId="{9EFBE792-9572-41CC-B394-D06BBCFDDEA7}" srcOrd="4" destOrd="0" presId="urn:microsoft.com/office/officeart/2005/8/layout/hierarchy2"/>
    <dgm:cxn modelId="{B3A5F1EF-DAEA-8D4F-BD40-1822142339E7}" type="presParOf" srcId="{9EFBE792-9572-41CC-B394-D06BBCFDDEA7}" destId="{E36A5456-E43A-492B-ABAE-06F81987E8E0}" srcOrd="0" destOrd="0" presId="urn:microsoft.com/office/officeart/2005/8/layout/hierarchy2"/>
    <dgm:cxn modelId="{A41A81A2-57E5-C544-800A-78A83DB60C4F}" type="presParOf" srcId="{397AEE95-8A0C-4187-A00A-9EB934AA598C}" destId="{6D225540-AFA0-415E-A130-ABE75225B256}" srcOrd="5" destOrd="0" presId="urn:microsoft.com/office/officeart/2005/8/layout/hierarchy2"/>
    <dgm:cxn modelId="{ABBBFBFE-9632-2545-8686-C116EF59D6D8}" type="presParOf" srcId="{6D225540-AFA0-415E-A130-ABE75225B256}" destId="{37C38F7E-4D19-426C-A64E-1CBDFC363BB7}" srcOrd="0" destOrd="0" presId="urn:microsoft.com/office/officeart/2005/8/layout/hierarchy2"/>
    <dgm:cxn modelId="{453F2CEE-E64B-3B4E-A0FC-8DAD2C53E1CA}" type="presParOf" srcId="{6D225540-AFA0-415E-A130-ABE75225B256}" destId="{F4349A4C-5F5C-42E6-B925-D581139B19CA}" srcOrd="1" destOrd="0" presId="urn:microsoft.com/office/officeart/2005/8/layout/hierarchy2"/>
    <dgm:cxn modelId="{54389580-F9FF-BB45-966B-0A1C6C67DE62}" type="presParOf" srcId="{BE75B47B-3650-4F5E-B461-4EF0A961DD5A}" destId="{A8464F86-5444-4B1D-8904-D5D84FB93A63}" srcOrd="2" destOrd="0" presId="urn:microsoft.com/office/officeart/2005/8/layout/hierarchy2"/>
    <dgm:cxn modelId="{C9804F48-3980-5C4B-937D-B19B05DA270A}" type="presParOf" srcId="{A8464F86-5444-4B1D-8904-D5D84FB93A63}" destId="{ECBF6DD1-22FB-4942-9A69-C2E334F2B933}" srcOrd="0" destOrd="0" presId="urn:microsoft.com/office/officeart/2005/8/layout/hierarchy2"/>
    <dgm:cxn modelId="{16F9AC02-9DAA-1246-A8B3-2C9152C93EA9}" type="presParOf" srcId="{BE75B47B-3650-4F5E-B461-4EF0A961DD5A}" destId="{E0C7B8DF-83A1-45D9-B9D9-9ED1C37E4CA4}" srcOrd="3" destOrd="0" presId="urn:microsoft.com/office/officeart/2005/8/layout/hierarchy2"/>
    <dgm:cxn modelId="{25D89DDB-F5F9-B147-A6EF-9CB7E09910B2}" type="presParOf" srcId="{E0C7B8DF-83A1-45D9-B9D9-9ED1C37E4CA4}" destId="{FFF314B7-9492-4462-8B1C-7BC33784FA0A}" srcOrd="0" destOrd="0" presId="urn:microsoft.com/office/officeart/2005/8/layout/hierarchy2"/>
    <dgm:cxn modelId="{05AE1832-B77B-5C42-8C29-224332BE2B5A}" type="presParOf" srcId="{E0C7B8DF-83A1-45D9-B9D9-9ED1C37E4CA4}" destId="{F4FA03A4-3DA6-47F7-9A77-3B374796CB77}" srcOrd="1" destOrd="0" presId="urn:microsoft.com/office/officeart/2005/8/layout/hierarchy2"/>
    <dgm:cxn modelId="{CE6615CE-7266-4547-86C2-CD20294AA098}" type="presParOf" srcId="{F4FA03A4-3DA6-47F7-9A77-3B374796CB77}" destId="{8E5DD861-D493-4A0A-B81E-EB2108ED9BB3}" srcOrd="0" destOrd="0" presId="urn:microsoft.com/office/officeart/2005/8/layout/hierarchy2"/>
    <dgm:cxn modelId="{8F79ACFE-27B3-7B44-90CE-9BE361002135}" type="presParOf" srcId="{8E5DD861-D493-4A0A-B81E-EB2108ED9BB3}" destId="{C0DFBE07-132A-42A3-A5E2-F594000B2340}" srcOrd="0" destOrd="0" presId="urn:microsoft.com/office/officeart/2005/8/layout/hierarchy2"/>
    <dgm:cxn modelId="{1800AFB1-D6FB-4941-AEF7-BA667FF0BFF7}" type="presParOf" srcId="{F4FA03A4-3DA6-47F7-9A77-3B374796CB77}" destId="{D48AA310-08E8-41B2-9889-9054306545F3}" srcOrd="1" destOrd="0" presId="urn:microsoft.com/office/officeart/2005/8/layout/hierarchy2"/>
    <dgm:cxn modelId="{B4B4AFDB-6815-0A47-8D8D-5718C4DAB628}" type="presParOf" srcId="{D48AA310-08E8-41B2-9889-9054306545F3}" destId="{A21B35AB-A6E7-40B0-A48C-F2137E09EDE9}" srcOrd="0" destOrd="0" presId="urn:microsoft.com/office/officeart/2005/8/layout/hierarchy2"/>
    <dgm:cxn modelId="{67FFE844-86F8-CF4C-AE39-91E0B2B56826}" type="presParOf" srcId="{D48AA310-08E8-41B2-9889-9054306545F3}" destId="{8B5CE3EF-0622-44C1-849C-2057D356BCBF}" srcOrd="1" destOrd="0" presId="urn:microsoft.com/office/officeart/2005/8/layout/hierarchy2"/>
    <dgm:cxn modelId="{1795ACBE-40A1-1642-8A9F-5C6733B9CDB6}" type="presParOf" srcId="{F4FA03A4-3DA6-47F7-9A77-3B374796CB77}" destId="{D36435EE-5DD9-4CB1-80E2-64E88C5269A2}" srcOrd="2" destOrd="0" presId="urn:microsoft.com/office/officeart/2005/8/layout/hierarchy2"/>
    <dgm:cxn modelId="{68AC3FA1-4319-B94B-BC1C-0338C6796AF1}" type="presParOf" srcId="{D36435EE-5DD9-4CB1-80E2-64E88C5269A2}" destId="{2FF43323-1B88-4D6E-A12C-28C1BD2304F7}" srcOrd="0" destOrd="0" presId="urn:microsoft.com/office/officeart/2005/8/layout/hierarchy2"/>
    <dgm:cxn modelId="{51DFF549-000F-F34C-B21D-42865D214CD6}" type="presParOf" srcId="{F4FA03A4-3DA6-47F7-9A77-3B374796CB77}" destId="{36D12C6A-C33F-444D-985E-C87528F365EF}" srcOrd="3" destOrd="0" presId="urn:microsoft.com/office/officeart/2005/8/layout/hierarchy2"/>
    <dgm:cxn modelId="{818E5928-4CA2-AF4C-8C52-146A5DF4BDA2}" type="presParOf" srcId="{36D12C6A-C33F-444D-985E-C87528F365EF}" destId="{D91136A0-BBA5-4033-85D4-E551E48A4097}" srcOrd="0" destOrd="0" presId="urn:microsoft.com/office/officeart/2005/8/layout/hierarchy2"/>
    <dgm:cxn modelId="{F0F99968-3BA1-7643-B2FA-45ABF5894157}" type="presParOf" srcId="{36D12C6A-C33F-444D-985E-C87528F365EF}" destId="{18A8A596-414D-45EC-82A0-4CE6CE2BCEAF}" srcOrd="1" destOrd="0" presId="urn:microsoft.com/office/officeart/2005/8/layout/hierarchy2"/>
    <dgm:cxn modelId="{C538D022-BB72-5C4C-9601-7289D926063C}" type="presParOf" srcId="{F4FA03A4-3DA6-47F7-9A77-3B374796CB77}" destId="{215E04C8-8ADC-4870-8072-6C6871A934E8}" srcOrd="4" destOrd="0" presId="urn:microsoft.com/office/officeart/2005/8/layout/hierarchy2"/>
    <dgm:cxn modelId="{D5CB3FC3-F17D-D742-A86C-8E5650EB0457}" type="presParOf" srcId="{215E04C8-8ADC-4870-8072-6C6871A934E8}" destId="{881DB251-9FB1-4300-9BCC-5ED061EBD6BA}" srcOrd="0" destOrd="0" presId="urn:microsoft.com/office/officeart/2005/8/layout/hierarchy2"/>
    <dgm:cxn modelId="{B69D913D-26A1-A74B-BE62-FE8C346E5BC9}" type="presParOf" srcId="{F4FA03A4-3DA6-47F7-9A77-3B374796CB77}" destId="{99095670-E0F4-480E-9255-5D1CF51C2306}" srcOrd="5" destOrd="0" presId="urn:microsoft.com/office/officeart/2005/8/layout/hierarchy2"/>
    <dgm:cxn modelId="{3C7633B4-16F7-FD44-B1A6-42DF3221ED29}" type="presParOf" srcId="{99095670-E0F4-480E-9255-5D1CF51C2306}" destId="{288590B9-AA3F-44E1-86EF-EEFFCBA51BD5}" srcOrd="0" destOrd="0" presId="urn:microsoft.com/office/officeart/2005/8/layout/hierarchy2"/>
    <dgm:cxn modelId="{71B0ED05-F372-EA40-B6E4-D8C72E54B28C}" type="presParOf" srcId="{99095670-E0F4-480E-9255-5D1CF51C2306}" destId="{C9ADEDFB-79EA-4185-B0EC-F6EC4D8F782E}" srcOrd="1" destOrd="0" presId="urn:microsoft.com/office/officeart/2005/8/layout/hierarchy2"/>
    <dgm:cxn modelId="{E8C27EF9-15C9-1A4B-AFA1-0DC23D4CC9C6}" type="presParOf" srcId="{F4FA03A4-3DA6-47F7-9A77-3B374796CB77}" destId="{D955C53B-B716-4B38-9366-F9DF3D076BCB}" srcOrd="6" destOrd="0" presId="urn:microsoft.com/office/officeart/2005/8/layout/hierarchy2"/>
    <dgm:cxn modelId="{CF6FD1B7-4C3B-4645-A1D7-D4932E8D99D1}" type="presParOf" srcId="{D955C53B-B716-4B38-9366-F9DF3D076BCB}" destId="{1FDB852C-60D2-4512-8688-DBBE489C7C32}" srcOrd="0" destOrd="0" presId="urn:microsoft.com/office/officeart/2005/8/layout/hierarchy2"/>
    <dgm:cxn modelId="{CA303C7B-E58E-9C4D-BC5A-4AF9E4F409FE}" type="presParOf" srcId="{F4FA03A4-3DA6-47F7-9A77-3B374796CB77}" destId="{4D2DD327-F21E-40DF-89CF-2531CE508332}" srcOrd="7" destOrd="0" presId="urn:microsoft.com/office/officeart/2005/8/layout/hierarchy2"/>
    <dgm:cxn modelId="{2A2C7917-5B58-D344-B85D-3F9614EC608A}" type="presParOf" srcId="{4D2DD327-F21E-40DF-89CF-2531CE508332}" destId="{98EDA116-065D-473B-983B-F7A1A4E0692D}" srcOrd="0" destOrd="0" presId="urn:microsoft.com/office/officeart/2005/8/layout/hierarchy2"/>
    <dgm:cxn modelId="{D4DCC5E5-5038-8248-B1E2-12EEEC81475B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CEDCF51A-0ABA-C545-ACFC-D0ACF18B567A}" type="presOf" srcId="{F20EDC0B-CCE5-4D9D-9982-89A201087390}" destId="{674BA392-5914-4B78-A520-EE26D65D05C8}" srcOrd="0" destOrd="0" presId="urn:microsoft.com/office/officeart/2005/8/layout/hierarchy2"/>
    <dgm:cxn modelId="{3E4FEA8F-CCE9-1E44-B5F9-2D33CF03A597}" type="presOf" srcId="{5E47499F-6F41-4F22-A420-01A675CE6103}" destId="{FB48A239-373B-4448-BD7F-C055FA9C8C48}" srcOrd="1" destOrd="0" presId="urn:microsoft.com/office/officeart/2005/8/layout/hierarchy2"/>
    <dgm:cxn modelId="{1444DDDC-EE7A-DB41-85F0-8D875304C87A}" type="presOf" srcId="{B503AF60-5EB5-4190-8EFC-246E35833849}" destId="{F53448B5-447F-4F1A-81C6-1F0D19E192DD}" srcOrd="0" destOrd="0" presId="urn:microsoft.com/office/officeart/2005/8/layout/hierarchy2"/>
    <dgm:cxn modelId="{97502BF0-AC58-FE4E-8B98-F9B6F9A0DD38}" type="presOf" srcId="{9F4AA07C-F7C0-4EE0-B444-1A0A99B21C5A}" destId="{EB2274FC-15F8-41B7-935B-E389FD47AFD1}" srcOrd="0" destOrd="0" presId="urn:microsoft.com/office/officeart/2005/8/layout/hierarchy2"/>
    <dgm:cxn modelId="{A97A5714-F205-7B4A-BEC8-E603E0E83A92}" type="presOf" srcId="{076B6350-4EE3-45E3-9904-173A771DF62A}" destId="{BE306FCD-9806-4F30-B3B1-CA273857349C}" srcOrd="0" destOrd="0" presId="urn:microsoft.com/office/officeart/2005/8/layout/hierarchy2"/>
    <dgm:cxn modelId="{D72BE05F-854D-D349-A5FF-7CB4198F65E5}" type="presOf" srcId="{7B2890D2-36E9-4029-898C-FC7E72272380}" destId="{497DB5E4-8EF3-40EA-9803-E80F51F19C35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360B32D4-8130-904A-8773-6DAEE65663BE}" type="presOf" srcId="{3958656D-BDA3-48B8-B715-8A44FDE6304E}" destId="{2AEF7D3A-FF38-45BC-9B3E-D40CCE847072}" srcOrd="0" destOrd="0" presId="urn:microsoft.com/office/officeart/2005/8/layout/hierarchy2"/>
    <dgm:cxn modelId="{864A169C-D7B6-9E45-9366-3F287593B87C}" type="presOf" srcId="{753D8466-5B43-4022-9EA6-80697AD791EF}" destId="{A6341011-54EC-4E06-9306-EAF2DE56CD2C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C222BDB7-C8A8-1247-991F-ACE66926D0DF}" type="presOf" srcId="{5E47499F-6F41-4F22-A420-01A675CE6103}" destId="{E11C7B6F-7180-43A5-992E-3EA5851F2391}" srcOrd="0" destOrd="0" presId="urn:microsoft.com/office/officeart/2005/8/layout/hierarchy2"/>
    <dgm:cxn modelId="{B21EB3F2-C084-9E48-9828-E148C5D083AD}" type="presOf" srcId="{50BC2FEF-90AA-4887-A217-BCE929A4632A}" destId="{FDA47220-895B-4A69-B2BB-8BF8C016FF4B}" srcOrd="0" destOrd="0" presId="urn:microsoft.com/office/officeart/2005/8/layout/hierarchy2"/>
    <dgm:cxn modelId="{0D5E8E3B-A9A3-5E4D-80D9-67ECC936F623}" type="presOf" srcId="{45CDA3C7-8713-4369-838A-8B5F475DA36B}" destId="{A1B1FB24-4A19-4073-B3DA-7D6FAFFD6611}" srcOrd="0" destOrd="0" presId="urn:microsoft.com/office/officeart/2005/8/layout/hierarchy2"/>
    <dgm:cxn modelId="{19A02693-330B-B24B-AA7F-F5A5070B91B6}" type="presOf" srcId="{7BC373CD-A346-4D76-9165-35DCB418DD6B}" destId="{F67B909A-A307-4E9B-9469-45A779E59A51}" srcOrd="1" destOrd="0" presId="urn:microsoft.com/office/officeart/2005/8/layout/hierarchy2"/>
    <dgm:cxn modelId="{C6FD1049-7923-4845-ABAC-9428D8118BD5}" type="presOf" srcId="{F20EDC0B-CCE5-4D9D-9982-89A201087390}" destId="{CAE1C8E1-FF9C-459C-820F-5A372E5B5202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61D2526-1C3E-5D4E-B013-49582C477C4A}" type="presOf" srcId="{BABCE05A-4544-49DE-A70D-EBD4C2932AA1}" destId="{12FD7525-DB42-46F9-B8FD-D33568A05731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BB342912-6058-694C-8CC9-74D028E05B39}" type="presOf" srcId="{753D8466-5B43-4022-9EA6-80697AD791EF}" destId="{2938BCE4-55BC-4FA7-8B13-8D7362E71CAD}" srcOrd="0" destOrd="0" presId="urn:microsoft.com/office/officeart/2005/8/layout/hierarchy2"/>
    <dgm:cxn modelId="{64BB4DF0-925A-3546-AF0B-44FE38088C6F}" type="presOf" srcId="{83FAD934-5D5B-40FC-B3CA-D6105DE3D322}" destId="{19EBF599-727A-47CA-B105-7B4051DFB8C7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2A6F85DC-D878-5340-91A4-AFB56664602F}" type="presOf" srcId="{C3D618C2-BF81-4220-A584-D841429B7058}" destId="{CA6C5886-D1D3-4819-90BD-4BAC8F1EE87D}" srcOrd="0" destOrd="0" presId="urn:microsoft.com/office/officeart/2005/8/layout/hierarchy2"/>
    <dgm:cxn modelId="{71F33361-1EFF-E843-96F7-9F4DC229145A}" type="presOf" srcId="{DC7A1CA0-5D34-4F3B-A580-15CFD66EA796}" destId="{368F1645-5A66-45DB-B296-C23315AB7E22}" srcOrd="0" destOrd="0" presId="urn:microsoft.com/office/officeart/2005/8/layout/hierarchy2"/>
    <dgm:cxn modelId="{B9A2E5C1-AD5D-FE4A-BB0F-A48419F8F139}" type="presOf" srcId="{80D7FF03-79A4-410F-8B98-6A9724B85CBA}" destId="{47ACED10-AF50-4A06-8AC5-32A97AE3B1C8}" srcOrd="0" destOrd="0" presId="urn:microsoft.com/office/officeart/2005/8/layout/hierarchy2"/>
    <dgm:cxn modelId="{A63CC769-635F-1C47-A67B-FC5EA63075CE}" type="presOf" srcId="{139FABCB-F47A-4731-86FD-9DEB34D850B8}" destId="{AB7C6CD4-FF75-4E23-A8C3-0A2318DBB1D6}" srcOrd="0" destOrd="0" presId="urn:microsoft.com/office/officeart/2005/8/layout/hierarchy2"/>
    <dgm:cxn modelId="{ED871304-3401-0E49-8137-854741FBBD2C}" type="presOf" srcId="{5AA90255-5B35-44C4-B702-E81F223BEFD8}" destId="{3985982F-35AF-48B0-84C6-0C8F1D9EF2FA}" srcOrd="0" destOrd="0" presId="urn:microsoft.com/office/officeart/2005/8/layout/hierarchy2"/>
    <dgm:cxn modelId="{CD0C11C0-DB0B-3D4F-8E84-C864C0E97DFF}" type="presOf" srcId="{8B8178A4-03D0-4F83-88CD-9E6E781603E6}" destId="{C0C8DC8E-72DB-4A2E-A50E-DA1CA06D79E3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E72D62A-161E-DA42-824E-249A73E73323}" type="presOf" srcId="{50BC2FEF-90AA-4887-A217-BCE929A4632A}" destId="{9F0B1A31-63BD-41F6-82FC-F5574A92E909}" srcOrd="1" destOrd="0" presId="urn:microsoft.com/office/officeart/2005/8/layout/hierarchy2"/>
    <dgm:cxn modelId="{8C55FE11-68BC-E74A-86F5-B1716AA938EA}" type="presOf" srcId="{83FAD934-5D5B-40FC-B3CA-D6105DE3D322}" destId="{8F195852-041E-423A-B5DF-8945941EB406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8F108E34-C67F-B449-A495-62903FBAD692}" type="presOf" srcId="{D4D9B399-9B7F-46DA-97B2-FED098F5DA6B}" destId="{6E6D9CAD-33D1-4ABE-986B-53D6D631EB94}" srcOrd="0" destOrd="0" presId="urn:microsoft.com/office/officeart/2005/8/layout/hierarchy2"/>
    <dgm:cxn modelId="{CE8829CD-173A-1F4C-A176-F9340DAF51D4}" type="presOf" srcId="{86643E8D-F7CB-4F7B-B35A-FF26EACC433C}" destId="{419BEB18-32F6-4B18-9238-A8818FE634FC}" srcOrd="0" destOrd="0" presId="urn:microsoft.com/office/officeart/2005/8/layout/hierarchy2"/>
    <dgm:cxn modelId="{0258DBF7-BC2C-594A-BCB9-03CE59DE09B6}" type="presOf" srcId="{9F4AA07C-F7C0-4EE0-B444-1A0A99B21C5A}" destId="{87E32AC2-4577-44E3-BD84-D5E3BD970540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2F4B2A44-C465-124E-BF26-A67597E0C291}" type="presOf" srcId="{BABCE05A-4544-49DE-A70D-EBD4C2932AA1}" destId="{B4361C68-E191-4E89-B0BD-BAD091626B5B}" srcOrd="0" destOrd="0" presId="urn:microsoft.com/office/officeart/2005/8/layout/hierarchy2"/>
    <dgm:cxn modelId="{02756899-848C-EC4B-8E5F-BEA129AD3137}" type="presOf" srcId="{139FABCB-F47A-4731-86FD-9DEB34D850B8}" destId="{86416187-05A5-41DD-ADA2-C443892DABB2}" srcOrd="1" destOrd="0" presId="urn:microsoft.com/office/officeart/2005/8/layout/hierarchy2"/>
    <dgm:cxn modelId="{F7C78F38-B951-B349-B4CE-90EC2EBAD008}" type="presOf" srcId="{96FC7229-231F-4CA5-9914-6E9A83756569}" destId="{1906A700-A645-429B-8F9F-2A4F59D4835E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6AA364CE-9E01-8D4D-94A9-DCD11DB5915D}" type="presOf" srcId="{7BC373CD-A346-4D76-9165-35DCB418DD6B}" destId="{4E10DB54-35ED-4D9F-B388-F6C78413B8E9}" srcOrd="0" destOrd="0" presId="urn:microsoft.com/office/officeart/2005/8/layout/hierarchy2"/>
    <dgm:cxn modelId="{2283F0E9-5684-8145-98CC-88F20DA49F11}" type="presParOf" srcId="{BE306FCD-9806-4F30-B3B1-CA273857349C}" destId="{BC89B9CD-5E6C-4475-ADF6-F7C2D7A5A353}" srcOrd="0" destOrd="0" presId="urn:microsoft.com/office/officeart/2005/8/layout/hierarchy2"/>
    <dgm:cxn modelId="{94F14C65-F8F7-F545-8B8E-93350299E4E4}" type="presParOf" srcId="{BC89B9CD-5E6C-4475-ADF6-F7C2D7A5A353}" destId="{6E6D9CAD-33D1-4ABE-986B-53D6D631EB94}" srcOrd="0" destOrd="0" presId="urn:microsoft.com/office/officeart/2005/8/layout/hierarchy2"/>
    <dgm:cxn modelId="{A1227394-81CB-FC47-9B90-3DBDAD6C7172}" type="presParOf" srcId="{BC89B9CD-5E6C-4475-ADF6-F7C2D7A5A353}" destId="{47C7FA5F-116D-41D5-BE1E-63389D526519}" srcOrd="1" destOrd="0" presId="urn:microsoft.com/office/officeart/2005/8/layout/hierarchy2"/>
    <dgm:cxn modelId="{50093D98-140B-BB4D-BA13-478B328DBD6B}" type="presParOf" srcId="{47C7FA5F-116D-41D5-BE1E-63389D526519}" destId="{B4361C68-E191-4E89-B0BD-BAD091626B5B}" srcOrd="0" destOrd="0" presId="urn:microsoft.com/office/officeart/2005/8/layout/hierarchy2"/>
    <dgm:cxn modelId="{5E7E1414-39D0-034F-876F-E1535D0121FB}" type="presParOf" srcId="{B4361C68-E191-4E89-B0BD-BAD091626B5B}" destId="{12FD7525-DB42-46F9-B8FD-D33568A05731}" srcOrd="0" destOrd="0" presId="urn:microsoft.com/office/officeart/2005/8/layout/hierarchy2"/>
    <dgm:cxn modelId="{BC702AB6-AD34-FF43-85D3-18CB9A5E752B}" type="presParOf" srcId="{47C7FA5F-116D-41D5-BE1E-63389D526519}" destId="{8D4B9DA0-8352-443E-AB23-4081880753A9}" srcOrd="1" destOrd="0" presId="urn:microsoft.com/office/officeart/2005/8/layout/hierarchy2"/>
    <dgm:cxn modelId="{80F8626E-6296-AC4B-878E-1F506ACFA1FB}" type="presParOf" srcId="{8D4B9DA0-8352-443E-AB23-4081880753A9}" destId="{CA6C5886-D1D3-4819-90BD-4BAC8F1EE87D}" srcOrd="0" destOrd="0" presId="urn:microsoft.com/office/officeart/2005/8/layout/hierarchy2"/>
    <dgm:cxn modelId="{F97C7456-21F4-C442-8EC2-ADBC3B8C137A}" type="presParOf" srcId="{8D4B9DA0-8352-443E-AB23-4081880753A9}" destId="{9192797A-2A70-45CD-83CD-8CC844391943}" srcOrd="1" destOrd="0" presId="urn:microsoft.com/office/officeart/2005/8/layout/hierarchy2"/>
    <dgm:cxn modelId="{87AADE94-E6A6-7147-ABF5-F61F580861F1}" type="presParOf" srcId="{47C7FA5F-116D-41D5-BE1E-63389D526519}" destId="{E11C7B6F-7180-43A5-992E-3EA5851F2391}" srcOrd="2" destOrd="0" presId="urn:microsoft.com/office/officeart/2005/8/layout/hierarchy2"/>
    <dgm:cxn modelId="{B190E2C5-4377-194C-98D4-F90DC95FEF71}" type="presParOf" srcId="{E11C7B6F-7180-43A5-992E-3EA5851F2391}" destId="{FB48A239-373B-4448-BD7F-C055FA9C8C48}" srcOrd="0" destOrd="0" presId="urn:microsoft.com/office/officeart/2005/8/layout/hierarchy2"/>
    <dgm:cxn modelId="{50EBA4D8-1EA2-F442-BB19-FF60B5EF5F33}" type="presParOf" srcId="{47C7FA5F-116D-41D5-BE1E-63389D526519}" destId="{49833578-BD56-4B76-A7B4-93C083AE7440}" srcOrd="3" destOrd="0" presId="urn:microsoft.com/office/officeart/2005/8/layout/hierarchy2"/>
    <dgm:cxn modelId="{E441E878-EB4B-BA48-A090-1B1C4A0227B7}" type="presParOf" srcId="{49833578-BD56-4B76-A7B4-93C083AE7440}" destId="{419BEB18-32F6-4B18-9238-A8818FE634FC}" srcOrd="0" destOrd="0" presId="urn:microsoft.com/office/officeart/2005/8/layout/hierarchy2"/>
    <dgm:cxn modelId="{AC52267E-75ED-024A-ADF8-DCD57987F3C3}" type="presParOf" srcId="{49833578-BD56-4B76-A7B4-93C083AE7440}" destId="{9606F08B-4F70-4EB6-983D-ED46C176903C}" srcOrd="1" destOrd="0" presId="urn:microsoft.com/office/officeart/2005/8/layout/hierarchy2"/>
    <dgm:cxn modelId="{5272B060-2BAE-FE4B-9CF9-3DDEC9C7831B}" type="presParOf" srcId="{47C7FA5F-116D-41D5-BE1E-63389D526519}" destId="{8F195852-041E-423A-B5DF-8945941EB406}" srcOrd="4" destOrd="0" presId="urn:microsoft.com/office/officeart/2005/8/layout/hierarchy2"/>
    <dgm:cxn modelId="{171A0CB5-8FF3-084F-B74D-ED2E605E3DCB}" type="presParOf" srcId="{8F195852-041E-423A-B5DF-8945941EB406}" destId="{19EBF599-727A-47CA-B105-7B4051DFB8C7}" srcOrd="0" destOrd="0" presId="urn:microsoft.com/office/officeart/2005/8/layout/hierarchy2"/>
    <dgm:cxn modelId="{F9EE0449-CBD8-C244-8F05-B01E666234DF}" type="presParOf" srcId="{47C7FA5F-116D-41D5-BE1E-63389D526519}" destId="{5B0C94E8-6047-4A9D-A59D-4243CA01023B}" srcOrd="5" destOrd="0" presId="urn:microsoft.com/office/officeart/2005/8/layout/hierarchy2"/>
    <dgm:cxn modelId="{32A40E37-85B5-2D4B-BD6F-D9FA3CEEB2E6}" type="presParOf" srcId="{5B0C94E8-6047-4A9D-A59D-4243CA01023B}" destId="{47ACED10-AF50-4A06-8AC5-32A97AE3B1C8}" srcOrd="0" destOrd="0" presId="urn:microsoft.com/office/officeart/2005/8/layout/hierarchy2"/>
    <dgm:cxn modelId="{E1536399-4DFF-C542-9130-EC405C9671D6}" type="presParOf" srcId="{5B0C94E8-6047-4A9D-A59D-4243CA01023B}" destId="{51C9AA23-5208-47C4-9495-ED7DF43D7949}" srcOrd="1" destOrd="0" presId="urn:microsoft.com/office/officeart/2005/8/layout/hierarchy2"/>
    <dgm:cxn modelId="{F9452F2A-3497-1F4D-85C4-4095ED0AFC34}" type="presParOf" srcId="{BE306FCD-9806-4F30-B3B1-CA273857349C}" destId="{8658F2C1-2E33-4716-96CE-BB95A05DA53A}" srcOrd="1" destOrd="0" presId="urn:microsoft.com/office/officeart/2005/8/layout/hierarchy2"/>
    <dgm:cxn modelId="{68F7F362-1BF0-0E49-879A-74B54DFDDAE2}" type="presParOf" srcId="{8658F2C1-2E33-4716-96CE-BB95A05DA53A}" destId="{3985982F-35AF-48B0-84C6-0C8F1D9EF2FA}" srcOrd="0" destOrd="0" presId="urn:microsoft.com/office/officeart/2005/8/layout/hierarchy2"/>
    <dgm:cxn modelId="{C6E60D41-321B-3A40-9E07-7B8A1A3224B0}" type="presParOf" srcId="{8658F2C1-2E33-4716-96CE-BB95A05DA53A}" destId="{E962D45F-3934-4127-B852-040B19CBBED4}" srcOrd="1" destOrd="0" presId="urn:microsoft.com/office/officeart/2005/8/layout/hierarchy2"/>
    <dgm:cxn modelId="{76463927-1CA9-CF4F-8328-328E6C1DD6A5}" type="presParOf" srcId="{E962D45F-3934-4127-B852-040B19CBBED4}" destId="{AB7C6CD4-FF75-4E23-A8C3-0A2318DBB1D6}" srcOrd="0" destOrd="0" presId="urn:microsoft.com/office/officeart/2005/8/layout/hierarchy2"/>
    <dgm:cxn modelId="{0956311A-1D39-0F4D-86A7-3B9C08901926}" type="presParOf" srcId="{AB7C6CD4-FF75-4E23-A8C3-0A2318DBB1D6}" destId="{86416187-05A5-41DD-ADA2-C443892DABB2}" srcOrd="0" destOrd="0" presId="urn:microsoft.com/office/officeart/2005/8/layout/hierarchy2"/>
    <dgm:cxn modelId="{91BFA4F6-D173-AD4D-A6BD-E35E586C3E07}" type="presParOf" srcId="{E962D45F-3934-4127-B852-040B19CBBED4}" destId="{F5141415-821F-4342-AEDF-E9BC97E8B75D}" srcOrd="1" destOrd="0" presId="urn:microsoft.com/office/officeart/2005/8/layout/hierarchy2"/>
    <dgm:cxn modelId="{436ADC10-94BF-6943-B535-A8A873723B1A}" type="presParOf" srcId="{F5141415-821F-4342-AEDF-E9BC97E8B75D}" destId="{A1B1FB24-4A19-4073-B3DA-7D6FAFFD6611}" srcOrd="0" destOrd="0" presId="urn:microsoft.com/office/officeart/2005/8/layout/hierarchy2"/>
    <dgm:cxn modelId="{AEB76414-69B4-2841-A0DB-E3E7AFB8F569}" type="presParOf" srcId="{F5141415-821F-4342-AEDF-E9BC97E8B75D}" destId="{1AAB8F11-CB53-4E23-8DA2-6135C0475A27}" srcOrd="1" destOrd="0" presId="urn:microsoft.com/office/officeart/2005/8/layout/hierarchy2"/>
    <dgm:cxn modelId="{86123D83-C3C4-1F45-89B9-B6FD653ACD0E}" type="presParOf" srcId="{1AAB8F11-CB53-4E23-8DA2-6135C0475A27}" destId="{FDA47220-895B-4A69-B2BB-8BF8C016FF4B}" srcOrd="0" destOrd="0" presId="urn:microsoft.com/office/officeart/2005/8/layout/hierarchy2"/>
    <dgm:cxn modelId="{DC3035A7-4463-604A-95DC-EDBD0282CED5}" type="presParOf" srcId="{FDA47220-895B-4A69-B2BB-8BF8C016FF4B}" destId="{9F0B1A31-63BD-41F6-82FC-F5574A92E909}" srcOrd="0" destOrd="0" presId="urn:microsoft.com/office/officeart/2005/8/layout/hierarchy2"/>
    <dgm:cxn modelId="{C7CD0085-75EA-EB43-9845-F04B39056EB8}" type="presParOf" srcId="{1AAB8F11-CB53-4E23-8DA2-6135C0475A27}" destId="{519D71D9-AD17-481A-BC45-95647664C32A}" srcOrd="1" destOrd="0" presId="urn:microsoft.com/office/officeart/2005/8/layout/hierarchy2"/>
    <dgm:cxn modelId="{524C9F5D-E8CA-AA4F-8FC7-3D42C883C671}" type="presParOf" srcId="{519D71D9-AD17-481A-BC45-95647664C32A}" destId="{C0C8DC8E-72DB-4A2E-A50E-DA1CA06D79E3}" srcOrd="0" destOrd="0" presId="urn:microsoft.com/office/officeart/2005/8/layout/hierarchy2"/>
    <dgm:cxn modelId="{DE9C8AEA-5E23-B546-A5AB-D4905B9717AC}" type="presParOf" srcId="{519D71D9-AD17-481A-BC45-95647664C32A}" destId="{98B01CE3-DDD6-4A2E-A4D8-B0F413861D6D}" srcOrd="1" destOrd="0" presId="urn:microsoft.com/office/officeart/2005/8/layout/hierarchy2"/>
    <dgm:cxn modelId="{CEEF5DD9-0473-5447-A61A-076A9F3F6657}" type="presParOf" srcId="{1AAB8F11-CB53-4E23-8DA2-6135C0475A27}" destId="{4E10DB54-35ED-4D9F-B388-F6C78413B8E9}" srcOrd="2" destOrd="0" presId="urn:microsoft.com/office/officeart/2005/8/layout/hierarchy2"/>
    <dgm:cxn modelId="{3ABF814A-8DE8-644D-8CC9-567C8D7E28A5}" type="presParOf" srcId="{4E10DB54-35ED-4D9F-B388-F6C78413B8E9}" destId="{F67B909A-A307-4E9B-9469-45A779E59A51}" srcOrd="0" destOrd="0" presId="urn:microsoft.com/office/officeart/2005/8/layout/hierarchy2"/>
    <dgm:cxn modelId="{99C9B5D6-6736-244A-8ADF-271051264CDC}" type="presParOf" srcId="{1AAB8F11-CB53-4E23-8DA2-6135C0475A27}" destId="{14714887-E966-470C-860D-96908FD88E18}" srcOrd="3" destOrd="0" presId="urn:microsoft.com/office/officeart/2005/8/layout/hierarchy2"/>
    <dgm:cxn modelId="{3445D541-39D1-C34B-A6EF-F33C19F95FC9}" type="presParOf" srcId="{14714887-E966-470C-860D-96908FD88E18}" destId="{1906A700-A645-429B-8F9F-2A4F59D4835E}" srcOrd="0" destOrd="0" presId="urn:microsoft.com/office/officeart/2005/8/layout/hierarchy2"/>
    <dgm:cxn modelId="{35A81F25-CBB2-4B49-86D3-370B856A0B2F}" type="presParOf" srcId="{14714887-E966-470C-860D-96908FD88E18}" destId="{9E21E745-5CA6-4C1A-A097-7D4CFAE8952B}" srcOrd="1" destOrd="0" presId="urn:microsoft.com/office/officeart/2005/8/layout/hierarchy2"/>
    <dgm:cxn modelId="{E5858726-A338-BA45-8B3E-7365E0686536}" type="presParOf" srcId="{1AAB8F11-CB53-4E23-8DA2-6135C0475A27}" destId="{2938BCE4-55BC-4FA7-8B13-8D7362E71CAD}" srcOrd="4" destOrd="0" presId="urn:microsoft.com/office/officeart/2005/8/layout/hierarchy2"/>
    <dgm:cxn modelId="{6C97B30B-CAF0-224C-A198-831F9CC1BA01}" type="presParOf" srcId="{2938BCE4-55BC-4FA7-8B13-8D7362E71CAD}" destId="{A6341011-54EC-4E06-9306-EAF2DE56CD2C}" srcOrd="0" destOrd="0" presId="urn:microsoft.com/office/officeart/2005/8/layout/hierarchy2"/>
    <dgm:cxn modelId="{D6E0B04B-653A-7840-A5E4-AFCCAA40E1FC}" type="presParOf" srcId="{1AAB8F11-CB53-4E23-8DA2-6135C0475A27}" destId="{A0A8C24A-B549-4DD3-A86B-5C27239361DA}" srcOrd="5" destOrd="0" presId="urn:microsoft.com/office/officeart/2005/8/layout/hierarchy2"/>
    <dgm:cxn modelId="{7B5AB3E3-9178-D140-9512-124BEB1136AF}" type="presParOf" srcId="{A0A8C24A-B549-4DD3-A86B-5C27239361DA}" destId="{368F1645-5A66-45DB-B296-C23315AB7E22}" srcOrd="0" destOrd="0" presId="urn:microsoft.com/office/officeart/2005/8/layout/hierarchy2"/>
    <dgm:cxn modelId="{BE41A540-FEB5-1F48-A89A-E0B0EA413C0C}" type="presParOf" srcId="{A0A8C24A-B549-4DD3-A86B-5C27239361DA}" destId="{AAB70EE2-6F5D-4397-9BEA-BD14754644EA}" srcOrd="1" destOrd="0" presId="urn:microsoft.com/office/officeart/2005/8/layout/hierarchy2"/>
    <dgm:cxn modelId="{B93EB862-5226-DD44-9FE7-AECBD08273E4}" type="presParOf" srcId="{BE306FCD-9806-4F30-B3B1-CA273857349C}" destId="{3EC8FEA1-FACA-4B7A-ACC4-B6309011D501}" srcOrd="2" destOrd="0" presId="urn:microsoft.com/office/officeart/2005/8/layout/hierarchy2"/>
    <dgm:cxn modelId="{ED1195B0-8C53-3646-916D-EA74BFE9736C}" type="presParOf" srcId="{3EC8FEA1-FACA-4B7A-ACC4-B6309011D501}" destId="{2AEF7D3A-FF38-45BC-9B3E-D40CCE847072}" srcOrd="0" destOrd="0" presId="urn:microsoft.com/office/officeart/2005/8/layout/hierarchy2"/>
    <dgm:cxn modelId="{619150FA-0FB1-A343-A61C-14472E4CF440}" type="presParOf" srcId="{3EC8FEA1-FACA-4B7A-ACC4-B6309011D501}" destId="{2E81C92C-CE54-4B34-8AD9-23F5F8E60BCB}" srcOrd="1" destOrd="0" presId="urn:microsoft.com/office/officeart/2005/8/layout/hierarchy2"/>
    <dgm:cxn modelId="{C3A67913-99E6-D34E-B824-3A7A629A95E0}" type="presParOf" srcId="{2E81C92C-CE54-4B34-8AD9-23F5F8E60BCB}" destId="{674BA392-5914-4B78-A520-EE26D65D05C8}" srcOrd="0" destOrd="0" presId="urn:microsoft.com/office/officeart/2005/8/layout/hierarchy2"/>
    <dgm:cxn modelId="{34E5F7A0-F5D7-8B44-B495-E0AF88E0C287}" type="presParOf" srcId="{674BA392-5914-4B78-A520-EE26D65D05C8}" destId="{CAE1C8E1-FF9C-459C-820F-5A372E5B5202}" srcOrd="0" destOrd="0" presId="urn:microsoft.com/office/officeart/2005/8/layout/hierarchy2"/>
    <dgm:cxn modelId="{886933A8-075E-C644-A9D1-D5CE4595DCEB}" type="presParOf" srcId="{2E81C92C-CE54-4B34-8AD9-23F5F8E60BCB}" destId="{905C17AD-FE93-4469-8609-EDCF89529AA2}" srcOrd="1" destOrd="0" presId="urn:microsoft.com/office/officeart/2005/8/layout/hierarchy2"/>
    <dgm:cxn modelId="{0A0683DE-B810-F64A-9CB1-58ECDBAE2F58}" type="presParOf" srcId="{905C17AD-FE93-4469-8609-EDCF89529AA2}" destId="{497DB5E4-8EF3-40EA-9803-E80F51F19C35}" srcOrd="0" destOrd="0" presId="urn:microsoft.com/office/officeart/2005/8/layout/hierarchy2"/>
    <dgm:cxn modelId="{0237460C-E672-264C-B095-06174700089B}" type="presParOf" srcId="{905C17AD-FE93-4469-8609-EDCF89529AA2}" destId="{A54907F9-77D3-493A-BD14-6183BAA27BA4}" srcOrd="1" destOrd="0" presId="urn:microsoft.com/office/officeart/2005/8/layout/hierarchy2"/>
    <dgm:cxn modelId="{E19F7C51-AEA8-D54D-837D-B1D8007B45E5}" type="presParOf" srcId="{2E81C92C-CE54-4B34-8AD9-23F5F8E60BCB}" destId="{EB2274FC-15F8-41B7-935B-E389FD47AFD1}" srcOrd="2" destOrd="0" presId="urn:microsoft.com/office/officeart/2005/8/layout/hierarchy2"/>
    <dgm:cxn modelId="{E600216B-65E2-8D44-A08D-F90F10304326}" type="presParOf" srcId="{EB2274FC-15F8-41B7-935B-E389FD47AFD1}" destId="{87E32AC2-4577-44E3-BD84-D5E3BD970540}" srcOrd="0" destOrd="0" presId="urn:microsoft.com/office/officeart/2005/8/layout/hierarchy2"/>
    <dgm:cxn modelId="{B9865D73-A39E-6948-ADA1-A1638E0C9403}" type="presParOf" srcId="{2E81C92C-CE54-4B34-8AD9-23F5F8E60BCB}" destId="{9076073A-94D7-4B3A-BEDD-A7CFB249D472}" srcOrd="3" destOrd="0" presId="urn:microsoft.com/office/officeart/2005/8/layout/hierarchy2"/>
    <dgm:cxn modelId="{D917D877-2AEE-E549-8D73-DB3579F665FA}" type="presParOf" srcId="{9076073A-94D7-4B3A-BEDD-A7CFB249D472}" destId="{F53448B5-447F-4F1A-81C6-1F0D19E192DD}" srcOrd="0" destOrd="0" presId="urn:microsoft.com/office/officeart/2005/8/layout/hierarchy2"/>
    <dgm:cxn modelId="{64CA423F-55CD-A841-AAB4-03689601EA1F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C7616-CF68-0F46-8226-A5AC9D44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C:\Users\blaudez\AppData\Roaming\Microsoft\Templates\Page de garde Business pour rapport.dotx</Template>
  <TotalTime>0</TotalTime>
  <Pages>14</Pages>
  <Words>3151</Words>
  <Characters>17333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